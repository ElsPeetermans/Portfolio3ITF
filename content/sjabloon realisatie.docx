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4848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0367E4F2" w:rsidR="00492CF1" w:rsidRPr="009B3755" w:rsidRDefault="00492CF1" w:rsidP="00E849C2">
            <w:pPr>
              <w:pStyle w:val="Cover-titel"/>
              <w:rPr>
                <w:caps w:val="0"/>
                <w:szCs w:val="36"/>
              </w:rPr>
            </w:pPr>
            <w:proofErr w:type="spellStart"/>
            <w:r w:rsidRPr="009B3755">
              <w:rPr>
                <w:caps w:val="0"/>
                <w:szCs w:val="36"/>
                <w:lang w:val="en-US"/>
              </w:rPr>
              <w:t>Titel</w:t>
            </w:r>
            <w:proofErr w:type="spellEnd"/>
            <w:r w:rsidR="00D566EE">
              <w:rPr>
                <w:caps w:val="0"/>
                <w:szCs w:val="36"/>
                <w:lang w:val="en-US"/>
              </w:rPr>
              <w:t xml:space="preserve"> </w:t>
            </w:r>
            <w:proofErr w:type="spellStart"/>
            <w:r w:rsidR="00D566EE">
              <w:rPr>
                <w:caps w:val="0"/>
                <w:szCs w:val="36"/>
                <w:lang w:val="en-US"/>
              </w:rPr>
              <w:t>Stageopdracht</w:t>
            </w:r>
            <w:proofErr w:type="spellEnd"/>
          </w:p>
          <w:p w14:paraId="27042D76" w14:textId="6A80E799" w:rsidR="00492CF1" w:rsidRPr="009B3755" w:rsidRDefault="00FB1B28" w:rsidP="00E849C2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Realisatie</w:t>
            </w:r>
          </w:p>
        </w:tc>
      </w:tr>
      <w:tr w:rsidR="00492CF1" w:rsidRPr="00D23087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48BA34E" w14:textId="77777777" w:rsidR="00492CF1" w:rsidRPr="0010415C" w:rsidRDefault="00492CF1" w:rsidP="00E849C2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20002FAA" w14:textId="77777777" w:rsidR="00492CF1" w:rsidRPr="0002748F" w:rsidRDefault="00492CF1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Bachelor in de toegepaste informatica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6CA39E3C" w14:textId="5BBEF666" w:rsidR="00492CF1" w:rsidRPr="003467A3" w:rsidRDefault="00D32300" w:rsidP="00E849C2">
            <w:pPr>
              <w:pStyle w:val="Cover-academiejaarcampus"/>
            </w:pPr>
            <w:r>
              <w:t>Academiejaar 2016</w:t>
            </w:r>
            <w:r w:rsidR="00B122F5">
              <w:t>-201</w:t>
            </w:r>
            <w:r>
              <w:t>7</w:t>
            </w:r>
          </w:p>
          <w:p w14:paraId="5BFA5E4E" w14:textId="77777777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85C810E" w14:textId="77777777" w:rsidR="00492CF1" w:rsidRPr="00646989" w:rsidRDefault="00492CF1" w:rsidP="00492CF1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852DC" w14:textId="77777777" w:rsidR="002328CA" w:rsidRDefault="002328CA" w:rsidP="006E5F9F">
      <w:pPr>
        <w:pStyle w:val="Kopnietininhoud"/>
        <w:sectPr w:rsidR="002328CA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284CCAA5" w14:textId="77777777" w:rsidR="00ED6984" w:rsidRDefault="00ED6984" w:rsidP="006E5F9F">
      <w:pPr>
        <w:pStyle w:val="Kopnietininhoud"/>
      </w:pPr>
      <w:bookmarkStart w:id="0" w:name="_Toc462650090"/>
      <w:bookmarkStart w:id="1" w:name="_Toc462651150"/>
      <w:bookmarkStart w:id="2" w:name="_Toc462819960"/>
      <w:r>
        <w:lastRenderedPageBreak/>
        <w:t>Inhoudstafel</w:t>
      </w:r>
      <w:bookmarkEnd w:id="0"/>
      <w:bookmarkEnd w:id="1"/>
      <w:bookmarkEnd w:id="2"/>
    </w:p>
    <w:bookmarkStart w:id="3" w:name="_GoBack"/>
    <w:bookmarkEnd w:id="3"/>
    <w:p w14:paraId="0DFEE16C" w14:textId="78E05A64" w:rsidR="00EE12A5" w:rsidRDefault="008E6C42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r>
        <w:rPr>
          <w:lang w:val="nl-BE"/>
        </w:rPr>
        <w:fldChar w:fldCharType="begin"/>
      </w:r>
      <w:r w:rsidR="00ED6984">
        <w:rPr>
          <w:lang w:val="nl-BE"/>
        </w:rPr>
        <w:instrText xml:space="preserve"> TOC \o "1-4" \h \z \u </w:instrText>
      </w:r>
      <w:r>
        <w:rPr>
          <w:lang w:val="nl-BE"/>
        </w:rPr>
        <w:fldChar w:fldCharType="separate"/>
      </w:r>
      <w:hyperlink w:anchor="_Toc462819960" w:history="1"/>
      <w:hyperlink w:anchor="_Toc462819961" w:history="1">
        <w:r w:rsidR="00EE12A5" w:rsidRPr="006461C9">
          <w:rPr>
            <w:rStyle w:val="Hyperlink"/>
            <w:noProof/>
            <w:lang w:val="nl-BE"/>
          </w:rPr>
          <w:t>Inleiding</w:t>
        </w:r>
        <w:r w:rsidR="00EE12A5">
          <w:rPr>
            <w:noProof/>
            <w:webHidden/>
          </w:rPr>
          <w:tab/>
        </w:r>
        <w:r w:rsidR="00EE12A5">
          <w:rPr>
            <w:noProof/>
            <w:webHidden/>
          </w:rPr>
          <w:fldChar w:fldCharType="begin"/>
        </w:r>
        <w:r w:rsidR="00EE12A5">
          <w:rPr>
            <w:noProof/>
            <w:webHidden/>
          </w:rPr>
          <w:instrText xml:space="preserve"> PAGEREF _Toc462819961 \h </w:instrText>
        </w:r>
        <w:r w:rsidR="00EE12A5">
          <w:rPr>
            <w:noProof/>
            <w:webHidden/>
          </w:rPr>
        </w:r>
        <w:r w:rsidR="00EE12A5">
          <w:rPr>
            <w:noProof/>
            <w:webHidden/>
          </w:rPr>
          <w:fldChar w:fldCharType="separate"/>
        </w:r>
        <w:r w:rsidR="00EE12A5">
          <w:rPr>
            <w:noProof/>
            <w:webHidden/>
          </w:rPr>
          <w:t>3</w:t>
        </w:r>
        <w:r w:rsidR="00EE12A5">
          <w:rPr>
            <w:noProof/>
            <w:webHidden/>
          </w:rPr>
          <w:fldChar w:fldCharType="end"/>
        </w:r>
      </w:hyperlink>
    </w:p>
    <w:p w14:paraId="061AABA1" w14:textId="77777777" w:rsidR="00EE12A5" w:rsidRDefault="00EE12A5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nl-BE"/>
        </w:rPr>
      </w:pPr>
      <w:hyperlink w:anchor="_Toc462819962" w:history="1">
        <w:r w:rsidRPr="006461C9">
          <w:rPr>
            <w:rStyle w:val="Hyperlink"/>
            <w:noProof/>
            <w:lang w:val="nl-BE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nl-BE" w:eastAsia="nl-BE"/>
          </w:rPr>
          <w:tab/>
        </w:r>
        <w:r w:rsidRPr="006461C9">
          <w:rPr>
            <w:rStyle w:val="Hyperlink"/>
            <w:noProof/>
            <w:lang w:val="nl-BE"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_Toc462819962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1A4AD" w14:textId="77777777" w:rsidR="00ED6984" w:rsidRDefault="008E6C42" w:rsidP="002E351F">
      <w:pPr>
        <w:rPr>
          <w:lang w:val="nl-BE"/>
        </w:rPr>
      </w:pPr>
      <w:r>
        <w:rPr>
          <w:lang w:val="nl-BE"/>
        </w:rPr>
        <w:fldChar w:fldCharType="end"/>
      </w:r>
    </w:p>
    <w:p w14:paraId="2E17664D" w14:textId="77777777" w:rsidR="00ED6984" w:rsidRPr="00527CE0" w:rsidRDefault="00ED6984" w:rsidP="00527CE0">
      <w:pPr>
        <w:rPr>
          <w:lang w:val="nl-BE"/>
        </w:rPr>
      </w:pPr>
      <w:r w:rsidRPr="00527CE0">
        <w:rPr>
          <w:lang w:val="nl-BE"/>
        </w:rPr>
        <w:t xml:space="preserve">Overdrijf niet met indelingen en </w:t>
      </w:r>
      <w:proofErr w:type="spellStart"/>
      <w:r w:rsidRPr="00527CE0">
        <w:rPr>
          <w:lang w:val="nl-BE"/>
        </w:rPr>
        <w:t>subindelingen</w:t>
      </w:r>
      <w:proofErr w:type="spellEnd"/>
      <w:r w:rsidRPr="00527CE0">
        <w:rPr>
          <w:lang w:val="nl-BE"/>
        </w:rPr>
        <w:t xml:space="preserve">. Werk liever </w:t>
      </w:r>
      <w:r w:rsidRPr="00527CE0">
        <w:rPr>
          <w:u w:val="single"/>
          <w:lang w:val="nl-BE"/>
        </w:rPr>
        <w:t>niet</w:t>
      </w:r>
      <w:r w:rsidRPr="00527CE0">
        <w:rPr>
          <w:lang w:val="nl-BE"/>
        </w:rPr>
        <w:t xml:space="preserve"> met decimaal genummerde onderdeeltjes van slechts een tiental lijnen. Leer grotere gehelen schrijven die je logisch indeelt in alinea’s.</w:t>
      </w:r>
    </w:p>
    <w:p w14:paraId="52BC6F90" w14:textId="77777777" w:rsidR="00ED6984" w:rsidRDefault="00ED6984" w:rsidP="00527CE0">
      <w:pPr>
        <w:rPr>
          <w:lang w:val="nl-BE"/>
        </w:rPr>
      </w:pPr>
      <w:r w:rsidRPr="00527CE0">
        <w:rPr>
          <w:lang w:val="nl-BE"/>
        </w:rPr>
        <w:t xml:space="preserve">Probeer je te beperken tot </w:t>
      </w:r>
      <w:r w:rsidRPr="00BD55EB">
        <w:rPr>
          <w:b/>
          <w:lang w:val="nl-BE"/>
        </w:rPr>
        <w:t>3 niveaus</w:t>
      </w:r>
      <w:r w:rsidRPr="00527CE0">
        <w:rPr>
          <w:lang w:val="nl-BE"/>
        </w:rPr>
        <w:t>. Indien nodig kan je nog altijd indelen met behulp van bijvoorbeeld letters (a, b, c, …), opsommingstekens of cursief weergegeven kopjes, die uiteraard niet mee in de inhoudstafel worden opgenomen.</w:t>
      </w:r>
    </w:p>
    <w:p w14:paraId="2210CE1E" w14:textId="74CDA6A9" w:rsidR="002E5D08" w:rsidRPr="0045549D" w:rsidRDefault="002E5D08" w:rsidP="002E5D08">
      <w:r>
        <w:t>Vervolled</w:t>
      </w:r>
      <w:r w:rsidR="00D32300">
        <w:t>ig de inhoudstafel pas nadat je volledig</w:t>
      </w:r>
      <w:r>
        <w:t xml:space="preserve"> </w:t>
      </w:r>
      <w:r w:rsidR="00A44998">
        <w:t xml:space="preserve">document </w:t>
      </w:r>
      <w:r>
        <w:t>uitgeschreven is. Daarvoor plaats je de cursor ergens in de inhoudstafel en klik je op de  rechtermuisknop. Kies dan ‘veld bijwerken’ en daarna ‘In zijn geheel bewerken’.</w:t>
      </w:r>
      <w:r w:rsidR="0045549D">
        <w:t xml:space="preserve"> </w:t>
      </w:r>
      <w:r w:rsidR="0045549D" w:rsidRPr="0045549D">
        <w:rPr>
          <w:b/>
        </w:rPr>
        <w:t>Opgelet</w:t>
      </w:r>
      <w:r w:rsidR="0045549D">
        <w:rPr>
          <w:b/>
        </w:rPr>
        <w:t xml:space="preserve">: </w:t>
      </w:r>
      <w:r w:rsidR="0045549D">
        <w:t xml:space="preserve">de lijn “Inhoudstafel” schrap je best uit deze lijst… </w:t>
      </w:r>
    </w:p>
    <w:p w14:paraId="79C01077" w14:textId="77777777" w:rsidR="002E5D08" w:rsidRPr="00527CE0" w:rsidRDefault="002E5D08" w:rsidP="00527CE0">
      <w:pPr>
        <w:rPr>
          <w:lang w:val="nl-BE"/>
        </w:rPr>
      </w:pPr>
    </w:p>
    <w:p w14:paraId="58448E94" w14:textId="77777777" w:rsidR="00F75EA9" w:rsidRDefault="00F75EA9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693CE669" w14:textId="45DD1E25" w:rsidR="00ED6984" w:rsidRPr="00566055" w:rsidRDefault="00E32067" w:rsidP="00677122">
      <w:pPr>
        <w:pStyle w:val="Kop1"/>
        <w:numPr>
          <w:ilvl w:val="0"/>
          <w:numId w:val="0"/>
        </w:numPr>
        <w:ind w:left="1021" w:hanging="1021"/>
        <w:rPr>
          <w:lang w:val="nl-BE"/>
        </w:rPr>
      </w:pPr>
      <w:bookmarkStart w:id="4" w:name="_Toc462819961"/>
      <w:r>
        <w:rPr>
          <w:lang w:val="nl-BE"/>
        </w:rPr>
        <w:lastRenderedPageBreak/>
        <w:t>Inleiding</w:t>
      </w:r>
      <w:bookmarkEnd w:id="4"/>
    </w:p>
    <w:p w14:paraId="6060457A" w14:textId="77777777" w:rsidR="00ED6984" w:rsidRPr="00566055" w:rsidRDefault="00ED6984" w:rsidP="00142C27">
      <w:pPr>
        <w:rPr>
          <w:lang w:val="nl-BE"/>
        </w:rPr>
      </w:pPr>
    </w:p>
    <w:p w14:paraId="5F230323" w14:textId="370CF923" w:rsidR="00677122" w:rsidRDefault="00ED6984" w:rsidP="00FB1B28">
      <w:pPr>
        <w:rPr>
          <w:lang w:val="nl-BE"/>
        </w:rPr>
      </w:pPr>
      <w:r w:rsidRPr="00566055">
        <w:rPr>
          <w:lang w:val="nl-BE"/>
        </w:rPr>
        <w:t xml:space="preserve">Hier </w:t>
      </w:r>
      <w:r w:rsidR="00E32067">
        <w:rPr>
          <w:lang w:val="nl-BE"/>
        </w:rPr>
        <w:t xml:space="preserve">leid je je </w:t>
      </w:r>
      <w:r w:rsidR="00FB1B28">
        <w:rPr>
          <w:lang w:val="nl-BE"/>
        </w:rPr>
        <w:t>document</w:t>
      </w:r>
      <w:r w:rsidR="00D566EE">
        <w:rPr>
          <w:lang w:val="nl-BE"/>
        </w:rPr>
        <w:t xml:space="preserve"> in en </w:t>
      </w:r>
      <w:r w:rsidR="00E32067">
        <w:rPr>
          <w:lang w:val="nl-BE"/>
        </w:rPr>
        <w:t>refereer je naar de verschillende onderdelen</w:t>
      </w:r>
      <w:r w:rsidR="00FB1B28">
        <w:rPr>
          <w:lang w:val="nl-BE"/>
        </w:rPr>
        <w:t xml:space="preserve">. </w:t>
      </w:r>
      <w:r w:rsidR="00FB1B28" w:rsidRPr="00FB1B28">
        <w:rPr>
          <w:lang w:val="nl-BE"/>
        </w:rPr>
        <w:t xml:space="preserve">Dit </w:t>
      </w:r>
      <w:r w:rsidR="00FB1B28">
        <w:rPr>
          <w:lang w:val="nl-BE"/>
        </w:rPr>
        <w:t>document</w:t>
      </w:r>
      <w:r w:rsidR="00FB1B28" w:rsidRPr="00FB1B28">
        <w:rPr>
          <w:lang w:val="nl-BE"/>
        </w:rPr>
        <w:t xml:space="preserve"> gaat over de eigenlijke realisatie, de uitvoering van je onderzoek of de oplossing van het probleem. </w:t>
      </w:r>
      <w:r w:rsidR="00677122">
        <w:rPr>
          <w:lang w:val="nl-BE"/>
        </w:rPr>
        <w:t>D</w:t>
      </w:r>
      <w:r w:rsidR="00FB1B28" w:rsidRPr="00FB1B28">
        <w:rPr>
          <w:lang w:val="nl-BE"/>
        </w:rPr>
        <w:t>e beschrijving van het resultaat dat je hebt gemaakt</w:t>
      </w:r>
      <w:r w:rsidR="00677122">
        <w:rPr>
          <w:lang w:val="nl-BE"/>
        </w:rPr>
        <w:t xml:space="preserve"> kan volgende onderdelen bevatten</w:t>
      </w:r>
      <w:r w:rsidR="00FB1B28" w:rsidRPr="00FB1B28">
        <w:rPr>
          <w:lang w:val="nl-BE"/>
        </w:rPr>
        <w:t xml:space="preserve">: </w:t>
      </w:r>
    </w:p>
    <w:p w14:paraId="414F63B5" w14:textId="77777777" w:rsidR="00677122" w:rsidRDefault="00FB1B28" w:rsidP="00677122">
      <w:pPr>
        <w:pStyle w:val="Lijstalinea"/>
        <w:numPr>
          <w:ilvl w:val="0"/>
          <w:numId w:val="20"/>
        </w:numPr>
        <w:rPr>
          <w:lang w:val="nl-BE"/>
        </w:rPr>
      </w:pPr>
      <w:r w:rsidRPr="00677122">
        <w:rPr>
          <w:lang w:val="nl-BE"/>
        </w:rPr>
        <w:t xml:space="preserve">de functionaliteiten, </w:t>
      </w:r>
    </w:p>
    <w:p w14:paraId="2907BD83" w14:textId="77777777" w:rsidR="00677122" w:rsidRDefault="00FB1B28" w:rsidP="00677122">
      <w:pPr>
        <w:pStyle w:val="Lijstalinea"/>
        <w:numPr>
          <w:ilvl w:val="0"/>
          <w:numId w:val="20"/>
        </w:numPr>
        <w:rPr>
          <w:lang w:val="nl-BE"/>
        </w:rPr>
      </w:pPr>
      <w:r w:rsidRPr="00677122">
        <w:rPr>
          <w:lang w:val="nl-BE"/>
        </w:rPr>
        <w:t xml:space="preserve">de opzet van de toepassing, </w:t>
      </w:r>
    </w:p>
    <w:p w14:paraId="361C406A" w14:textId="77777777" w:rsidR="00677122" w:rsidRDefault="00FB1B28" w:rsidP="00677122">
      <w:pPr>
        <w:pStyle w:val="Lijstalinea"/>
        <w:numPr>
          <w:ilvl w:val="0"/>
          <w:numId w:val="20"/>
        </w:numPr>
        <w:rPr>
          <w:lang w:val="nl-BE"/>
        </w:rPr>
      </w:pPr>
      <w:r w:rsidRPr="00677122">
        <w:rPr>
          <w:lang w:val="nl-BE"/>
        </w:rPr>
        <w:t xml:space="preserve">bepaalde principes die je hebt toegepast, </w:t>
      </w:r>
    </w:p>
    <w:p w14:paraId="4D51517D" w14:textId="77777777" w:rsidR="00677122" w:rsidRDefault="00FB1B28" w:rsidP="00677122">
      <w:pPr>
        <w:pStyle w:val="Lijstalinea"/>
        <w:numPr>
          <w:ilvl w:val="0"/>
          <w:numId w:val="20"/>
        </w:numPr>
        <w:rPr>
          <w:lang w:val="nl-BE"/>
        </w:rPr>
      </w:pPr>
      <w:r w:rsidRPr="00677122">
        <w:rPr>
          <w:lang w:val="nl-BE"/>
        </w:rPr>
        <w:t xml:space="preserve">welke patronen je geïmplementeerd hebt, </w:t>
      </w:r>
    </w:p>
    <w:p w14:paraId="3C303D9D" w14:textId="43B014D5" w:rsidR="00FB1B28" w:rsidRPr="00677122" w:rsidRDefault="00FB1B28" w:rsidP="00677122">
      <w:pPr>
        <w:pStyle w:val="Lijstalinea"/>
        <w:numPr>
          <w:ilvl w:val="0"/>
          <w:numId w:val="20"/>
        </w:numPr>
        <w:rPr>
          <w:lang w:val="nl-BE"/>
        </w:rPr>
      </w:pPr>
      <w:r w:rsidRPr="00677122">
        <w:rPr>
          <w:lang w:val="nl-BE"/>
        </w:rPr>
        <w:t>…</w:t>
      </w:r>
    </w:p>
    <w:p w14:paraId="07BE8876" w14:textId="77777777" w:rsidR="00677122" w:rsidRDefault="00FB1B28" w:rsidP="00FB1B28">
      <w:pPr>
        <w:rPr>
          <w:lang w:val="nl-BE"/>
        </w:rPr>
      </w:pPr>
      <w:r w:rsidRPr="00FB1B28">
        <w:rPr>
          <w:lang w:val="nl-BE"/>
        </w:rPr>
        <w:t xml:space="preserve">Deze beschrijving moet niet volledig zijn maar moet een goed idee geven van wat je hebt gemaakt. Kleine stukjes code ter illustratie, bepaalde schermen en hoe die werken, </w:t>
      </w:r>
      <w:proofErr w:type="spellStart"/>
      <w:r w:rsidRPr="00FB1B28">
        <w:rPr>
          <w:lang w:val="nl-BE"/>
        </w:rPr>
        <w:t>enz</w:t>
      </w:r>
      <w:proofErr w:type="spellEnd"/>
      <w:r w:rsidRPr="00FB1B28">
        <w:rPr>
          <w:lang w:val="nl-BE"/>
        </w:rPr>
        <w:t>… staan hier op hun plaats.</w:t>
      </w:r>
      <w:r w:rsidR="009C72B9">
        <w:rPr>
          <w:lang w:val="nl-BE"/>
        </w:rPr>
        <w:t xml:space="preserve"> </w:t>
      </w:r>
    </w:p>
    <w:p w14:paraId="4C10FD40" w14:textId="42D054EB" w:rsidR="00677122" w:rsidRDefault="00677122" w:rsidP="00FB1B28">
      <w:pPr>
        <w:rPr>
          <w:lang w:val="nl-BE"/>
        </w:rPr>
      </w:pPr>
      <w:r>
        <w:rPr>
          <w:lang w:val="nl-BE"/>
        </w:rPr>
        <w:t>Structureer dit hoofdstuk op een logische manier met de nodige (sub)titels.</w:t>
      </w:r>
    </w:p>
    <w:p w14:paraId="68563268" w14:textId="45E25DFD" w:rsidR="00F74834" w:rsidRDefault="009C72B9" w:rsidP="00FB1B28">
      <w:pPr>
        <w:rPr>
          <w:lang w:val="nl-BE"/>
        </w:rPr>
      </w:pPr>
      <w:r w:rsidRPr="009C72B9">
        <w:rPr>
          <w:b/>
          <w:lang w:val="nl-BE"/>
        </w:rPr>
        <w:t xml:space="preserve">Je mag er ook voor kiezen om je realisatie te tonen aan de hand van een filmpje over het resultaat of een filmpje van een presentatie waarin je </w:t>
      </w:r>
      <w:r w:rsidR="00677122">
        <w:rPr>
          <w:b/>
          <w:lang w:val="nl-BE"/>
        </w:rPr>
        <w:t xml:space="preserve">het </w:t>
      </w:r>
      <w:r w:rsidRPr="009C72B9">
        <w:rPr>
          <w:b/>
          <w:lang w:val="nl-BE"/>
        </w:rPr>
        <w:t>resultaat toelicht.</w:t>
      </w:r>
      <w:r w:rsidR="00677122">
        <w:rPr>
          <w:b/>
          <w:lang w:val="nl-BE"/>
        </w:rPr>
        <w:t xml:space="preserve"> Als je hierin dezelfde informatie verwerkt (mét de nodige inleidende informatie), hoef je dit (apart) document niet te schrijven. Je link op het portfolio verwijst dan onmiddellijk naar het filmpje.</w:t>
      </w:r>
    </w:p>
    <w:p w14:paraId="30387F7D" w14:textId="6859BCF9" w:rsidR="00D566EE" w:rsidRDefault="00677122" w:rsidP="00F74834">
      <w:pPr>
        <w:rPr>
          <w:lang w:val="nl-BE"/>
        </w:rPr>
      </w:pPr>
      <w:r>
        <w:rPr>
          <w:lang w:val="nl-BE"/>
        </w:rPr>
        <w:t>Je kan er ook voor kiezen om een combinatie van de beide te maken: een document met filmpje.</w:t>
      </w:r>
    </w:p>
    <w:p w14:paraId="5DC1807D" w14:textId="39E274D6" w:rsidR="00781941" w:rsidRDefault="00D566EE" w:rsidP="00E32067">
      <w:pPr>
        <w:pStyle w:val="Kop1"/>
        <w:rPr>
          <w:lang w:val="nl-BE"/>
        </w:rPr>
      </w:pPr>
      <w:bookmarkStart w:id="5" w:name="_Toc462819962"/>
      <w:r>
        <w:rPr>
          <w:lang w:val="nl-BE"/>
        </w:rPr>
        <w:lastRenderedPageBreak/>
        <w:t>xxx</w:t>
      </w:r>
      <w:bookmarkEnd w:id="5"/>
    </w:p>
    <w:p w14:paraId="4D7368D2" w14:textId="44A4562E" w:rsidR="00ED6984" w:rsidRPr="00142C27" w:rsidRDefault="00ED6984" w:rsidP="009F5565">
      <w:pPr>
        <w:spacing w:after="0"/>
      </w:pPr>
    </w:p>
    <w:sectPr w:rsidR="00ED6984" w:rsidRPr="00142C27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D9096" w14:textId="77777777" w:rsidR="006F37CF" w:rsidRDefault="006F37CF">
      <w:r>
        <w:separator/>
      </w:r>
    </w:p>
  </w:endnote>
  <w:endnote w:type="continuationSeparator" w:id="0">
    <w:p w14:paraId="12843213" w14:textId="77777777" w:rsidR="006F37CF" w:rsidRDefault="006F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523F" w14:textId="77777777" w:rsidR="00015B4F" w:rsidRDefault="00015B4F" w:rsidP="005461C4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3420" w14:textId="77777777" w:rsidR="00015B4F" w:rsidRDefault="00015B4F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7D999" w14:textId="77777777" w:rsidR="006F37CF" w:rsidRDefault="006F37CF">
      <w:r>
        <w:separator/>
      </w:r>
    </w:p>
  </w:footnote>
  <w:footnote w:type="continuationSeparator" w:id="0">
    <w:p w14:paraId="149352BB" w14:textId="77777777" w:rsidR="006F37CF" w:rsidRDefault="006F3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7B345" w14:textId="77777777" w:rsidR="00015B4F" w:rsidRDefault="00015B4F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  <w:szCs w:val="18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8B1D5" w14:textId="255044FA" w:rsidR="00FD738E" w:rsidRDefault="00FD738E" w:rsidP="00FD738E">
    <w:pPr>
      <w:pStyle w:val="Koptekst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B74B9" w14:textId="77777777" w:rsidR="00015B4F" w:rsidRDefault="00015B4F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FDB7" w14:textId="77777777" w:rsidR="00FD738E" w:rsidRDefault="00FD738E" w:rsidP="00FD738E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12A5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32B8" w14:textId="77777777" w:rsidR="00015B4F" w:rsidRDefault="00015B4F" w:rsidP="005461C4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3F7"/>
    <w:multiLevelType w:val="multilevel"/>
    <w:tmpl w:val="6FE074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61E2C"/>
    <w:multiLevelType w:val="hybridMultilevel"/>
    <w:tmpl w:val="7EE0E9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8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3"/>
  </w:num>
  <w:num w:numId="15">
    <w:abstractNumId w:val="16"/>
  </w:num>
  <w:num w:numId="16">
    <w:abstractNumId w:val="2"/>
  </w:num>
  <w:num w:numId="17">
    <w:abstractNumId w:val="9"/>
  </w:num>
  <w:num w:numId="18">
    <w:abstractNumId w:val="7"/>
  </w:num>
  <w:num w:numId="19">
    <w:abstractNumId w:val="12"/>
  </w:num>
  <w:num w:numId="2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5236"/>
    <w:rsid w:val="00166BB3"/>
    <w:rsid w:val="00167371"/>
    <w:rsid w:val="00172784"/>
    <w:rsid w:val="001B2F9A"/>
    <w:rsid w:val="001C01E3"/>
    <w:rsid w:val="001C18E2"/>
    <w:rsid w:val="001C732B"/>
    <w:rsid w:val="001E1D27"/>
    <w:rsid w:val="00212CA7"/>
    <w:rsid w:val="002328CA"/>
    <w:rsid w:val="00234DDC"/>
    <w:rsid w:val="002812BC"/>
    <w:rsid w:val="002919E6"/>
    <w:rsid w:val="00291F78"/>
    <w:rsid w:val="002965C1"/>
    <w:rsid w:val="002A0152"/>
    <w:rsid w:val="002B7451"/>
    <w:rsid w:val="002E351F"/>
    <w:rsid w:val="002E431B"/>
    <w:rsid w:val="002E5D08"/>
    <w:rsid w:val="002F6F60"/>
    <w:rsid w:val="00300B4D"/>
    <w:rsid w:val="003312CD"/>
    <w:rsid w:val="00355E05"/>
    <w:rsid w:val="003726ED"/>
    <w:rsid w:val="003A0A7B"/>
    <w:rsid w:val="003A750E"/>
    <w:rsid w:val="003D17A5"/>
    <w:rsid w:val="004163DE"/>
    <w:rsid w:val="00424212"/>
    <w:rsid w:val="00425380"/>
    <w:rsid w:val="00433FD0"/>
    <w:rsid w:val="00444640"/>
    <w:rsid w:val="004544A0"/>
    <w:rsid w:val="0045549D"/>
    <w:rsid w:val="00492CF1"/>
    <w:rsid w:val="004B0638"/>
    <w:rsid w:val="004C1EA7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C21FA"/>
    <w:rsid w:val="005C4999"/>
    <w:rsid w:val="005D662A"/>
    <w:rsid w:val="005E1C56"/>
    <w:rsid w:val="005E2864"/>
    <w:rsid w:val="005F2A96"/>
    <w:rsid w:val="005F51DB"/>
    <w:rsid w:val="005F7BB3"/>
    <w:rsid w:val="006634C2"/>
    <w:rsid w:val="00671753"/>
    <w:rsid w:val="00677122"/>
    <w:rsid w:val="00690B26"/>
    <w:rsid w:val="006977FF"/>
    <w:rsid w:val="00697CC4"/>
    <w:rsid w:val="006A3991"/>
    <w:rsid w:val="006A5099"/>
    <w:rsid w:val="006E23B8"/>
    <w:rsid w:val="006E4FC4"/>
    <w:rsid w:val="006E5F9F"/>
    <w:rsid w:val="006E7E79"/>
    <w:rsid w:val="006F37CF"/>
    <w:rsid w:val="006F7AE2"/>
    <w:rsid w:val="00700985"/>
    <w:rsid w:val="00701BCC"/>
    <w:rsid w:val="007232F3"/>
    <w:rsid w:val="00746B1D"/>
    <w:rsid w:val="007533EE"/>
    <w:rsid w:val="0075573A"/>
    <w:rsid w:val="0076204C"/>
    <w:rsid w:val="00773542"/>
    <w:rsid w:val="0077754F"/>
    <w:rsid w:val="00781941"/>
    <w:rsid w:val="007864BC"/>
    <w:rsid w:val="007C498C"/>
    <w:rsid w:val="007D0E52"/>
    <w:rsid w:val="007D63E9"/>
    <w:rsid w:val="00801CA5"/>
    <w:rsid w:val="0080735A"/>
    <w:rsid w:val="00815EFF"/>
    <w:rsid w:val="0081729E"/>
    <w:rsid w:val="00843ADD"/>
    <w:rsid w:val="00854EA0"/>
    <w:rsid w:val="00855396"/>
    <w:rsid w:val="008A3442"/>
    <w:rsid w:val="008B0804"/>
    <w:rsid w:val="008B68CD"/>
    <w:rsid w:val="008C162C"/>
    <w:rsid w:val="008C1838"/>
    <w:rsid w:val="008E455B"/>
    <w:rsid w:val="008E6C42"/>
    <w:rsid w:val="008F175F"/>
    <w:rsid w:val="009024E8"/>
    <w:rsid w:val="009545C3"/>
    <w:rsid w:val="00961347"/>
    <w:rsid w:val="009743C6"/>
    <w:rsid w:val="00975D41"/>
    <w:rsid w:val="009951F3"/>
    <w:rsid w:val="009B1273"/>
    <w:rsid w:val="009B53C2"/>
    <w:rsid w:val="009C72B9"/>
    <w:rsid w:val="009F1D73"/>
    <w:rsid w:val="009F5565"/>
    <w:rsid w:val="00A05249"/>
    <w:rsid w:val="00A12DDB"/>
    <w:rsid w:val="00A24149"/>
    <w:rsid w:val="00A35D47"/>
    <w:rsid w:val="00A417CA"/>
    <w:rsid w:val="00A44998"/>
    <w:rsid w:val="00A64F0F"/>
    <w:rsid w:val="00A6710C"/>
    <w:rsid w:val="00A77E95"/>
    <w:rsid w:val="00AA674A"/>
    <w:rsid w:val="00AA7E40"/>
    <w:rsid w:val="00AC3271"/>
    <w:rsid w:val="00AC67F2"/>
    <w:rsid w:val="00AD2688"/>
    <w:rsid w:val="00AD36D7"/>
    <w:rsid w:val="00AE15C5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55EB"/>
    <w:rsid w:val="00BF199A"/>
    <w:rsid w:val="00C10442"/>
    <w:rsid w:val="00C132D1"/>
    <w:rsid w:val="00C22157"/>
    <w:rsid w:val="00C22AFE"/>
    <w:rsid w:val="00C75D5E"/>
    <w:rsid w:val="00C90706"/>
    <w:rsid w:val="00C91EE8"/>
    <w:rsid w:val="00C9598D"/>
    <w:rsid w:val="00CB31DC"/>
    <w:rsid w:val="00CB6073"/>
    <w:rsid w:val="00CC33F9"/>
    <w:rsid w:val="00CD3D83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2E93"/>
    <w:rsid w:val="00DB424B"/>
    <w:rsid w:val="00DC0707"/>
    <w:rsid w:val="00DE42A2"/>
    <w:rsid w:val="00E03D3F"/>
    <w:rsid w:val="00E07D64"/>
    <w:rsid w:val="00E11F73"/>
    <w:rsid w:val="00E1445E"/>
    <w:rsid w:val="00E17BED"/>
    <w:rsid w:val="00E27B4F"/>
    <w:rsid w:val="00E30870"/>
    <w:rsid w:val="00E32067"/>
    <w:rsid w:val="00E54E3F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E12A5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1B2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2ECA4"/>
  <w15:docId w15:val="{E5B07786-9687-446A-85AC-29B408DC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Kop5">
    <w:name w:val="heading 5"/>
    <w:basedOn w:val="Standaard"/>
    <w:next w:val="Standaard"/>
    <w:link w:val="Kop5Char"/>
    <w:uiPriority w:val="99"/>
    <w:qFormat/>
    <w:rsid w:val="00300B4D"/>
    <w:pPr>
      <w:keepNext/>
      <w:outlineLvl w:val="4"/>
    </w:pPr>
  </w:style>
  <w:style w:type="paragraph" w:styleId="Kop6">
    <w:name w:val="heading 6"/>
    <w:basedOn w:val="Standaard"/>
    <w:next w:val="Standaard"/>
    <w:link w:val="Kop6Char"/>
    <w:uiPriority w:val="99"/>
    <w:qFormat/>
    <w:rsid w:val="00300B4D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link w:val="Kop7Char"/>
    <w:uiPriority w:val="99"/>
    <w:qFormat/>
    <w:rsid w:val="00300B4D"/>
    <w:pPr>
      <w:keepNext/>
      <w:outlineLvl w:val="6"/>
    </w:pPr>
  </w:style>
  <w:style w:type="paragraph" w:styleId="Kop8">
    <w:name w:val="heading 8"/>
    <w:basedOn w:val="Standaard"/>
    <w:next w:val="Standaard"/>
    <w:link w:val="Kop8Char"/>
    <w:uiPriority w:val="99"/>
    <w:qFormat/>
    <w:rsid w:val="00300B4D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Kop2Char">
    <w:name w:val="Kop 2 Char"/>
    <w:basedOn w:val="Standaardalinea-lettertype"/>
    <w:link w:val="Kop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Kop3Char">
    <w:name w:val="Kop 3 Char"/>
    <w:basedOn w:val="Standaardalinea-lettertype"/>
    <w:link w:val="Kop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Kop4Char">
    <w:name w:val="Kop 4 Char"/>
    <w:basedOn w:val="Standaardalinea-lettertype"/>
    <w:link w:val="Kop4"/>
    <w:uiPriority w:val="99"/>
    <w:rsid w:val="0045668E"/>
    <w:rPr>
      <w:rFonts w:ascii="Verdana" w:hAnsi="Verdana"/>
      <w:lang w:val="nl-NL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Inhopg7">
    <w:name w:val="toc 7"/>
    <w:basedOn w:val="Standaard"/>
    <w:next w:val="Standaard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uiPriority w:val="99"/>
    <w:rsid w:val="00E30870"/>
    <w:pPr>
      <w:spacing w:after="120"/>
    </w:pPr>
    <w:rPr>
      <w:i/>
    </w:rPr>
  </w:style>
  <w:style w:type="paragraph" w:styleId="Koptekst">
    <w:name w:val="header"/>
    <w:basedOn w:val="Standaard"/>
    <w:link w:val="Koptekst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um">
    <w:name w:val="Date"/>
    <w:basedOn w:val="Standaard"/>
    <w:next w:val="Standaard"/>
    <w:link w:val="DatumChar"/>
    <w:uiPriority w:val="99"/>
    <w:rsid w:val="002A0152"/>
    <w:rPr>
      <w:sz w:val="18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Standaard"/>
    <w:next w:val="Standaard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Voettekst">
    <w:name w:val="footer"/>
    <w:basedOn w:val="Standaard"/>
    <w:link w:val="Voettekst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Standaard"/>
    <w:next w:val="Standaard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uiPriority w:val="99"/>
    <w:rsid w:val="00300B4D"/>
    <w:rPr>
      <w:rFonts w:ascii="Verdana" w:hAnsi="Verdana" w:cs="Times New Roman"/>
      <w:b/>
      <w:sz w:val="18"/>
    </w:rPr>
  </w:style>
  <w:style w:type="character" w:styleId="Voetnootmarkering">
    <w:name w:val="foot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rsid w:val="00B74C34"/>
    <w:rPr>
      <w:sz w:val="22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Bijschrift">
    <w:name w:val="caption"/>
    <w:basedOn w:val="Standaard"/>
    <w:next w:val="Standaard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link w:val="PlattetekstChar"/>
    <w:uiPriority w:val="99"/>
    <w:rsid w:val="00B74C34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Standaard"/>
    <w:next w:val="Standaard"/>
    <w:autoRedefine/>
    <w:uiPriority w:val="99"/>
    <w:semiHidden/>
    <w:rsid w:val="00B74C34"/>
    <w:pPr>
      <w:spacing w:after="0"/>
      <w:ind w:left="221" w:hanging="221"/>
    </w:pPr>
  </w:style>
  <w:style w:type="paragraph" w:styleId="Indexkop">
    <w:name w:val="index heading"/>
    <w:basedOn w:val="Standaard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rsid w:val="00B74C34"/>
    <w:rPr>
      <w:sz w:val="22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rsid w:val="00B74C34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um"/>
    <w:next w:val="Standaard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Standaard"/>
    <w:next w:val="Standaard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Standaard"/>
    <w:uiPriority w:val="99"/>
    <w:rsid w:val="006E5F9F"/>
    <w:rPr>
      <w:lang w:val="nl-BE"/>
    </w:rPr>
  </w:style>
  <w:style w:type="table" w:styleId="Tabelraster">
    <w:name w:val="Table Grid"/>
    <w:basedOn w:val="Standaardtabe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">
    <w:name w:val="Body Text Indent"/>
    <w:basedOn w:val="Standaard"/>
    <w:link w:val="Plattetekstinspringen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Standaardalinea-lettertype"/>
    <w:uiPriority w:val="99"/>
    <w:rsid w:val="00B849FF"/>
    <w:rPr>
      <w:rFonts w:cs="Times New Roman"/>
    </w:rPr>
  </w:style>
  <w:style w:type="character" w:customStyle="1" w:styleId="label">
    <w:name w:val="label"/>
    <w:basedOn w:val="Standaardalinea-lettertype"/>
    <w:uiPriority w:val="99"/>
    <w:rsid w:val="00B849FF"/>
    <w:rPr>
      <w:rFonts w:cs="Times New Roma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26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726ED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726ED"/>
    <w:rPr>
      <w:rFonts w:ascii="Verdana" w:hAnsi="Verdana"/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26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7435A-7F92-471E-BCA7-06D762AE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13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Werk PC</cp:lastModifiedBy>
  <cp:revision>8</cp:revision>
  <cp:lastPrinted>2001-11-19T09:17:00Z</cp:lastPrinted>
  <dcterms:created xsi:type="dcterms:W3CDTF">2016-09-26T09:24:00Z</dcterms:created>
  <dcterms:modified xsi:type="dcterms:W3CDTF">2016-09-28T07:57:00Z</dcterms:modified>
</cp:coreProperties>
</file>