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8"/>
        <w:gridCol w:w="558"/>
        <w:gridCol w:w="532"/>
        <w:gridCol w:w="3180"/>
        <w:gridCol w:w="1423"/>
        <w:gridCol w:w="527"/>
        <w:gridCol w:w="558"/>
      </w:tblGrid>
      <w:tr w:rsidR="000A79EA" w:rsidRPr="008A01C6" w14:paraId="18B44773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5B84A2B2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gridSpan w:val="2"/>
          </w:tcPr>
          <w:p w14:paraId="0A626CCB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</w:tcPr>
          <w:p w14:paraId="7CF47153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48AC653A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A79EA" w:rsidRPr="008A01C6" w14:paraId="0718C74F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5725D766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gridSpan w:val="2"/>
          </w:tcPr>
          <w:p w14:paraId="61C54EFA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</w:tcPr>
          <w:p w14:paraId="6973AE60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15F585C0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F470B2" w14:paraId="6C2404AD" w14:textId="77777777" w:rsidTr="009E0F6E">
        <w:trPr>
          <w:gridAfter w:val="1"/>
          <w:wAfter w:w="558" w:type="dxa"/>
          <w:cantSplit/>
          <w:trHeight w:val="548"/>
        </w:trPr>
        <w:tc>
          <w:tcPr>
            <w:tcW w:w="9098" w:type="dxa"/>
            <w:gridSpan w:val="6"/>
            <w:shd w:val="clear" w:color="auto" w:fill="0C0C0C"/>
          </w:tcPr>
          <w:p w14:paraId="5CA2C9C9" w14:textId="77777777" w:rsidR="006B7B9B" w:rsidRPr="00F470B2" w:rsidRDefault="006B7B9B" w:rsidP="00F470B2">
            <w:pPr>
              <w:spacing w:before="120"/>
              <w:rPr>
                <w:rFonts w:ascii="Verdana" w:hAnsi="Verdana"/>
                <w:b/>
                <w:sz w:val="28"/>
                <w:szCs w:val="28"/>
              </w:rPr>
            </w:pPr>
            <w:r w:rsidRPr="00F470B2">
              <w:rPr>
                <w:rFonts w:ascii="Verdana" w:hAnsi="Verdana"/>
                <w:b/>
                <w:i/>
                <w:iCs/>
                <w:sz w:val="28"/>
                <w:szCs w:val="28"/>
              </w:rPr>
              <w:t>Curriculum vita</w:t>
            </w:r>
            <w:r w:rsidR="00F470B2" w:rsidRPr="00F470B2">
              <w:rPr>
                <w:rFonts w:ascii="Verdana" w:hAnsi="Verdana"/>
                <w:b/>
                <w:i/>
                <w:iCs/>
                <w:sz w:val="28"/>
                <w:szCs w:val="28"/>
              </w:rPr>
              <w:t>e</w:t>
            </w:r>
            <w:r w:rsidR="00F470B2">
              <w:rPr>
                <w:rFonts w:ascii="Verdana" w:hAnsi="Verdana"/>
                <w:b/>
                <w:i/>
                <w:iCs/>
                <w:sz w:val="28"/>
                <w:szCs w:val="28"/>
              </w:rPr>
              <w:t xml:space="preserve"> van Lisa Simpson</w:t>
            </w:r>
          </w:p>
        </w:tc>
      </w:tr>
      <w:tr w:rsidR="000A79EA" w:rsidRPr="008A01C6" w14:paraId="1049A25E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3CD446D3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gridSpan w:val="2"/>
          </w:tcPr>
          <w:p w14:paraId="36ADEEBC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</w:tcPr>
          <w:p w14:paraId="49AC7338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77CD0BC6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A79EA" w:rsidRPr="008A01C6" w14:paraId="516D29D1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73E6B84D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gridSpan w:val="2"/>
          </w:tcPr>
          <w:p w14:paraId="75395F1A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</w:tcPr>
          <w:p w14:paraId="35024F79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34AFA582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7CADC57C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  <w:shd w:val="clear" w:color="auto" w:fill="C0C0C0"/>
          </w:tcPr>
          <w:p w14:paraId="63EA1C9A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persoonlijke gegevens</w:t>
            </w:r>
          </w:p>
        </w:tc>
        <w:tc>
          <w:tcPr>
            <w:tcW w:w="5662" w:type="dxa"/>
            <w:gridSpan w:val="4"/>
            <w:shd w:val="clear" w:color="auto" w:fill="C0C0C0"/>
          </w:tcPr>
          <w:p w14:paraId="27582C71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0A79EA" w:rsidRPr="008A01C6" w14:paraId="679563BD" w14:textId="77777777" w:rsidTr="009E0F6E">
        <w:trPr>
          <w:gridAfter w:val="1"/>
          <w:wAfter w:w="558" w:type="dxa"/>
          <w:cantSplit/>
          <w:trHeight w:hRule="exact" w:val="170"/>
        </w:trPr>
        <w:tc>
          <w:tcPr>
            <w:tcW w:w="3436" w:type="dxa"/>
            <w:gridSpan w:val="2"/>
            <w:vAlign w:val="bottom"/>
          </w:tcPr>
          <w:p w14:paraId="317E2F77" w14:textId="77777777" w:rsidR="006B7B9B" w:rsidRPr="008A01C6" w:rsidRDefault="006B7B9B">
            <w:pPr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</w:p>
        </w:tc>
        <w:tc>
          <w:tcPr>
            <w:tcW w:w="3712" w:type="dxa"/>
            <w:gridSpan w:val="2"/>
            <w:vAlign w:val="bottom"/>
          </w:tcPr>
          <w:p w14:paraId="50EFC72A" w14:textId="77777777" w:rsidR="006B7B9B" w:rsidRPr="008A01C6" w:rsidRDefault="006B7B9B">
            <w:pPr>
              <w:spacing w:line="360" w:lineRule="auto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1423" w:type="dxa"/>
            <w:vAlign w:val="bottom"/>
          </w:tcPr>
          <w:p w14:paraId="19B8756B" w14:textId="77777777" w:rsidR="006B7B9B" w:rsidRPr="008A01C6" w:rsidRDefault="00446D5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58240" behindDoc="0" locked="0" layoutInCell="1" allowOverlap="1" wp14:anchorId="72BBF148" wp14:editId="2F243917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-5080</wp:posOffset>
                  </wp:positionV>
                  <wp:extent cx="1171575" cy="1171575"/>
                  <wp:effectExtent l="0" t="0" r="9525" b="9525"/>
                  <wp:wrapNone/>
                  <wp:docPr id="5" name="Afbeelding 5" descr="http://www.simpsoncrazy.com/content/pictures/lisa/LisaSimpson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impsoncrazy.com/content/pictures/lisa/LisaSimpson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7" w:type="dxa"/>
            <w:tcBorders>
              <w:left w:val="nil"/>
            </w:tcBorders>
            <w:vAlign w:val="bottom"/>
          </w:tcPr>
          <w:p w14:paraId="547D5792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A79EA" w:rsidRPr="008A01C6" w14:paraId="3F820BFF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  <w:vAlign w:val="bottom"/>
          </w:tcPr>
          <w:p w14:paraId="6920327C" w14:textId="77777777" w:rsidR="006B7B9B" w:rsidRPr="008A01C6" w:rsidRDefault="006B7B9B">
            <w:pPr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naam:</w:t>
            </w:r>
          </w:p>
        </w:tc>
        <w:tc>
          <w:tcPr>
            <w:tcW w:w="3712" w:type="dxa"/>
            <w:gridSpan w:val="2"/>
            <w:vAlign w:val="bottom"/>
          </w:tcPr>
          <w:p w14:paraId="133D9D4F" w14:textId="77777777" w:rsidR="006B7B9B" w:rsidRPr="008A01C6" w:rsidRDefault="00BD3BE1">
            <w:pPr>
              <w:spacing w:line="360" w:lineRule="auto"/>
              <w:rPr>
                <w:rFonts w:ascii="Verdana" w:hAnsi="Verdana"/>
                <w:sz w:val="20"/>
                <w:szCs w:val="20"/>
                <w:lang w:val="fr-FR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  <w:lang w:val="fr-FR"/>
              </w:rPr>
              <w:t>Lisa SIMPSON</w:t>
            </w:r>
          </w:p>
        </w:tc>
        <w:tc>
          <w:tcPr>
            <w:tcW w:w="1423" w:type="dxa"/>
            <w:vAlign w:val="bottom"/>
          </w:tcPr>
          <w:p w14:paraId="3DC8A682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</w:p>
        </w:tc>
        <w:tc>
          <w:tcPr>
            <w:tcW w:w="527" w:type="dxa"/>
            <w:tcBorders>
              <w:left w:val="nil"/>
            </w:tcBorders>
            <w:vAlign w:val="bottom"/>
          </w:tcPr>
          <w:p w14:paraId="55A895A7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</w:p>
        </w:tc>
      </w:tr>
      <w:tr w:rsidR="000A79EA" w:rsidRPr="008A01C6" w14:paraId="33EE33C5" w14:textId="77777777" w:rsidTr="009E0F6E">
        <w:trPr>
          <w:gridAfter w:val="1"/>
          <w:wAfter w:w="558" w:type="dxa"/>
          <w:cantSplit/>
          <w:trHeight w:val="641"/>
        </w:trPr>
        <w:tc>
          <w:tcPr>
            <w:tcW w:w="3436" w:type="dxa"/>
            <w:gridSpan w:val="2"/>
          </w:tcPr>
          <w:p w14:paraId="7B1317CA" w14:textId="77777777" w:rsidR="006B7B9B" w:rsidRPr="008A01C6" w:rsidRDefault="006B7B9B">
            <w:pPr>
              <w:widowControl w:val="0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adres:</w:t>
            </w:r>
          </w:p>
        </w:tc>
        <w:tc>
          <w:tcPr>
            <w:tcW w:w="3712" w:type="dxa"/>
            <w:gridSpan w:val="2"/>
          </w:tcPr>
          <w:p w14:paraId="26849EA4" w14:textId="77777777" w:rsidR="006B7B9B" w:rsidRPr="008A01C6" w:rsidRDefault="006B7B9B">
            <w:pPr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Kerkstraat 32</w:t>
            </w:r>
          </w:p>
          <w:p w14:paraId="48C6AF9A" w14:textId="77777777" w:rsidR="006B7B9B" w:rsidRPr="008A01C6" w:rsidRDefault="0082556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 xml:space="preserve">2440 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Geel</w:t>
            </w:r>
          </w:p>
        </w:tc>
        <w:tc>
          <w:tcPr>
            <w:tcW w:w="1423" w:type="dxa"/>
          </w:tcPr>
          <w:p w14:paraId="094B7F5D" w14:textId="77777777" w:rsidR="006B7B9B" w:rsidRPr="008A01C6" w:rsidRDefault="006B7B9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3061D326" w14:textId="77777777" w:rsidR="006B7B9B" w:rsidRPr="008A01C6" w:rsidRDefault="006B7B9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0A79EA" w:rsidRPr="008A01C6" w14:paraId="6D38CF39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5444D3AC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telefoon:</w:t>
            </w:r>
          </w:p>
        </w:tc>
        <w:tc>
          <w:tcPr>
            <w:tcW w:w="3712" w:type="dxa"/>
            <w:gridSpan w:val="2"/>
          </w:tcPr>
          <w:p w14:paraId="6F7955C8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014 44 43 45</w:t>
            </w:r>
          </w:p>
        </w:tc>
        <w:tc>
          <w:tcPr>
            <w:tcW w:w="1423" w:type="dxa"/>
          </w:tcPr>
          <w:p w14:paraId="1CDCD3DE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5EB8A903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0A79EA" w:rsidRPr="008A01C6" w14:paraId="12C3F6F7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3772B691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e-mail:</w:t>
            </w:r>
          </w:p>
        </w:tc>
        <w:tc>
          <w:tcPr>
            <w:tcW w:w="3712" w:type="dxa"/>
            <w:gridSpan w:val="2"/>
          </w:tcPr>
          <w:p w14:paraId="46D2B211" w14:textId="77777777" w:rsidR="006B7B9B" w:rsidRPr="008A01C6" w:rsidRDefault="00694940" w:rsidP="000A79EA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hyperlink r:id="rId5" w:history="1">
              <w:r w:rsidR="000A04CD" w:rsidRPr="007E5543">
                <w:rPr>
                  <w:rStyle w:val="Hyperlink"/>
                  <w:rFonts w:ascii="Verdana" w:hAnsi="Verdana"/>
                  <w:snapToGrid w:val="0"/>
                  <w:sz w:val="20"/>
                  <w:szCs w:val="20"/>
                </w:rPr>
                <w:t>lisa.simpson@hotmail.com</w:t>
              </w:r>
            </w:hyperlink>
          </w:p>
        </w:tc>
        <w:tc>
          <w:tcPr>
            <w:tcW w:w="1423" w:type="dxa"/>
          </w:tcPr>
          <w:p w14:paraId="1C060467" w14:textId="77777777" w:rsidR="006B7B9B" w:rsidRPr="008A01C6" w:rsidRDefault="006B7B9B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2DE3AF2C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841A36" w:rsidRPr="008A01C6" w14:paraId="3C557EF3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02E61C41" w14:textId="77777777" w:rsidR="00841A36" w:rsidRPr="008A01C6" w:rsidRDefault="00841A36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LinkedIn:</w:t>
            </w:r>
          </w:p>
        </w:tc>
        <w:tc>
          <w:tcPr>
            <w:tcW w:w="3712" w:type="dxa"/>
            <w:gridSpan w:val="2"/>
          </w:tcPr>
          <w:p w14:paraId="50D697C5" w14:textId="77777777" w:rsidR="00841A36" w:rsidRPr="008A01C6" w:rsidRDefault="00694940" w:rsidP="00841A36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hyperlink r:id="rId6" w:history="1">
              <w:r w:rsidR="00841A36" w:rsidRPr="000D6748">
                <w:rPr>
                  <w:rStyle w:val="Hyperlink"/>
                  <w:rFonts w:ascii="Verdana" w:hAnsi="Verdana"/>
                  <w:snapToGrid w:val="0"/>
                  <w:sz w:val="20"/>
                  <w:szCs w:val="20"/>
                </w:rPr>
                <w:t>http://be.linkedin.com/in/lisimpson</w:t>
              </w:r>
            </w:hyperlink>
            <w:r w:rsidR="00841A36">
              <w:rPr>
                <w:rFonts w:ascii="Verdana" w:hAnsi="Verdana"/>
                <w:snapToGrid w:val="0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</w:tcPr>
          <w:p w14:paraId="53893636" w14:textId="77777777" w:rsidR="00841A36" w:rsidRPr="008A01C6" w:rsidRDefault="00841A36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51F197B3" w14:textId="77777777" w:rsidR="00841A36" w:rsidRPr="008A01C6" w:rsidRDefault="00841A36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841A36" w:rsidRPr="008A01C6" w14:paraId="17ACABAA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36F410B6" w14:textId="77777777" w:rsidR="00841A36" w:rsidRPr="008A01C6" w:rsidRDefault="00841A36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Twitter:</w:t>
            </w:r>
          </w:p>
        </w:tc>
        <w:tc>
          <w:tcPr>
            <w:tcW w:w="3712" w:type="dxa"/>
            <w:gridSpan w:val="2"/>
          </w:tcPr>
          <w:p w14:paraId="4C31E730" w14:textId="77777777" w:rsidR="00841A36" w:rsidRPr="008A01C6" w:rsidRDefault="00841A36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41A36">
              <w:rPr>
                <w:rFonts w:ascii="Verdana" w:hAnsi="Verdana"/>
                <w:snapToGrid w:val="0"/>
                <w:sz w:val="20"/>
                <w:szCs w:val="20"/>
              </w:rPr>
              <w:t>@</w:t>
            </w:r>
            <w:proofErr w:type="spellStart"/>
            <w:r w:rsidRPr="00841A36">
              <w:rPr>
                <w:rFonts w:ascii="Verdana" w:hAnsi="Verdana"/>
                <w:snapToGrid w:val="0"/>
                <w:sz w:val="20"/>
                <w:szCs w:val="20"/>
              </w:rPr>
              <w:t>lisasimpson</w:t>
            </w:r>
            <w:proofErr w:type="spellEnd"/>
          </w:p>
        </w:tc>
        <w:tc>
          <w:tcPr>
            <w:tcW w:w="1423" w:type="dxa"/>
          </w:tcPr>
          <w:p w14:paraId="317F0ACF" w14:textId="77777777" w:rsidR="00841A36" w:rsidRPr="008A01C6" w:rsidRDefault="00841A36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71CE7007" w14:textId="77777777" w:rsidR="00841A36" w:rsidRPr="008A01C6" w:rsidRDefault="00841A36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0A79EA" w:rsidRPr="008A01C6" w14:paraId="77423687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56425A9E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geboorteplaats:</w:t>
            </w:r>
          </w:p>
        </w:tc>
        <w:tc>
          <w:tcPr>
            <w:tcW w:w="3712" w:type="dxa"/>
            <w:gridSpan w:val="2"/>
          </w:tcPr>
          <w:p w14:paraId="4A9B52A3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Geel</w:t>
            </w:r>
          </w:p>
        </w:tc>
        <w:tc>
          <w:tcPr>
            <w:tcW w:w="1423" w:type="dxa"/>
          </w:tcPr>
          <w:p w14:paraId="43BE1EFE" w14:textId="77777777" w:rsidR="006B7B9B" w:rsidRPr="008A01C6" w:rsidRDefault="006B7B9B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6FB7BFB3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0A79EA" w:rsidRPr="008A01C6" w14:paraId="681BB0D2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4232C6AA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geboortedatum:</w:t>
            </w:r>
          </w:p>
        </w:tc>
        <w:tc>
          <w:tcPr>
            <w:tcW w:w="3712" w:type="dxa"/>
            <w:gridSpan w:val="2"/>
          </w:tcPr>
          <w:p w14:paraId="30FC37B5" w14:textId="77777777" w:rsidR="006B7B9B" w:rsidRPr="008A01C6" w:rsidRDefault="00552CA7" w:rsidP="000B370D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21 maart 199</w:t>
            </w:r>
            <w:r w:rsidR="000B370D">
              <w:rPr>
                <w:rFonts w:ascii="Verdana" w:hAnsi="Verdana"/>
                <w:snapToGrid w:val="0"/>
                <w:sz w:val="20"/>
                <w:szCs w:val="20"/>
              </w:rPr>
              <w:t>5</w:t>
            </w:r>
          </w:p>
        </w:tc>
        <w:tc>
          <w:tcPr>
            <w:tcW w:w="1423" w:type="dxa"/>
          </w:tcPr>
          <w:p w14:paraId="56F1ED53" w14:textId="77777777" w:rsidR="006B7B9B" w:rsidRPr="008A01C6" w:rsidRDefault="006B7B9B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1A2A6970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0A79EA" w:rsidRPr="008A01C6" w14:paraId="5953A055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095B5EE7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nationaliteit:</w:t>
            </w:r>
          </w:p>
        </w:tc>
        <w:tc>
          <w:tcPr>
            <w:tcW w:w="3712" w:type="dxa"/>
            <w:gridSpan w:val="2"/>
          </w:tcPr>
          <w:p w14:paraId="11548C01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Belg</w:t>
            </w:r>
          </w:p>
        </w:tc>
        <w:tc>
          <w:tcPr>
            <w:tcW w:w="1423" w:type="dxa"/>
          </w:tcPr>
          <w:p w14:paraId="738BABCC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nil"/>
            </w:tcBorders>
          </w:tcPr>
          <w:p w14:paraId="504A9C1B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0A79EA" w:rsidRPr="008A01C6" w14:paraId="0133083C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783AC5A0" w14:textId="77777777" w:rsidR="006B7B9B" w:rsidRPr="008A01C6" w:rsidRDefault="006B7B9B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burgerlijke staat:</w:t>
            </w:r>
          </w:p>
        </w:tc>
        <w:tc>
          <w:tcPr>
            <w:tcW w:w="3712" w:type="dxa"/>
            <w:gridSpan w:val="2"/>
          </w:tcPr>
          <w:p w14:paraId="01BC88C9" w14:textId="77777777" w:rsidR="006B7B9B" w:rsidRDefault="001B4E24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O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ngehuwd</w:t>
            </w:r>
          </w:p>
          <w:p w14:paraId="48D7A00B" w14:textId="77777777" w:rsidR="001B4E24" w:rsidRDefault="001B4E24" w:rsidP="009E0F6E">
            <w:pPr>
              <w:widowControl w:val="0"/>
              <w:rPr>
                <w:rFonts w:ascii="Verdana" w:hAnsi="Verdana"/>
                <w:snapToGrid w:val="0"/>
                <w:sz w:val="20"/>
                <w:szCs w:val="20"/>
              </w:rPr>
            </w:pPr>
          </w:p>
          <w:p w14:paraId="38D82BA9" w14:textId="77777777" w:rsidR="009E0F6E" w:rsidRPr="008A01C6" w:rsidRDefault="009E0F6E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1423" w:type="dxa"/>
          </w:tcPr>
          <w:p w14:paraId="580FC56B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527" w:type="dxa"/>
          </w:tcPr>
          <w:p w14:paraId="70156E3D" w14:textId="77777777" w:rsidR="006B7B9B" w:rsidRPr="008A01C6" w:rsidRDefault="006B7B9B">
            <w:pPr>
              <w:widowControl w:val="0"/>
              <w:spacing w:line="360" w:lineRule="auto"/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2F8F0BBE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  <w:shd w:val="clear" w:color="auto" w:fill="C0C0C0"/>
          </w:tcPr>
          <w:p w14:paraId="1DCF92D5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opleiding</w:t>
            </w:r>
          </w:p>
        </w:tc>
        <w:tc>
          <w:tcPr>
            <w:tcW w:w="5662" w:type="dxa"/>
            <w:gridSpan w:val="4"/>
            <w:shd w:val="clear" w:color="auto" w:fill="C0C0C0"/>
          </w:tcPr>
          <w:p w14:paraId="3F40AF3A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6B7B9B" w:rsidRPr="008A01C6" w14:paraId="7DBB14EC" w14:textId="77777777" w:rsidTr="009E0F6E">
        <w:trPr>
          <w:gridAfter w:val="1"/>
          <w:wAfter w:w="558" w:type="dxa"/>
          <w:cantSplit/>
          <w:trHeight w:hRule="exact" w:val="170"/>
        </w:trPr>
        <w:tc>
          <w:tcPr>
            <w:tcW w:w="3436" w:type="dxa"/>
            <w:gridSpan w:val="2"/>
            <w:vAlign w:val="bottom"/>
          </w:tcPr>
          <w:p w14:paraId="1DC234B8" w14:textId="77777777" w:rsidR="006B7B9B" w:rsidRPr="008A01C6" w:rsidRDefault="006B7B9B">
            <w:pPr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</w:pPr>
          </w:p>
        </w:tc>
        <w:tc>
          <w:tcPr>
            <w:tcW w:w="5662" w:type="dxa"/>
            <w:gridSpan w:val="4"/>
            <w:vAlign w:val="bottom"/>
          </w:tcPr>
          <w:p w14:paraId="3E6D2F44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F470B2" w:rsidRPr="008A01C6" w14:paraId="0A1EA4A7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0D1E9E0B" w14:textId="77777777" w:rsidR="00F470B2" w:rsidRPr="008A01C6" w:rsidRDefault="00F470B2" w:rsidP="00260ED7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hoger onderwijs:</w:t>
            </w:r>
          </w:p>
        </w:tc>
        <w:tc>
          <w:tcPr>
            <w:tcW w:w="5662" w:type="dxa"/>
            <w:gridSpan w:val="4"/>
          </w:tcPr>
          <w:p w14:paraId="6AA1CCA8" w14:textId="77777777" w:rsidR="00F470B2" w:rsidRPr="008A01C6" w:rsidRDefault="00F470B2" w:rsidP="00260ED7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sinds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2013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 (momenteel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laatste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 jaar)</w:t>
            </w:r>
          </w:p>
          <w:p w14:paraId="5C353FDE" w14:textId="68AD69BE" w:rsidR="00F470B2" w:rsidRPr="008A01C6" w:rsidRDefault="00F470B2" w:rsidP="00260ED7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Professionele bachelor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 </w:t>
            </w:r>
            <w:r w:rsidR="00892794">
              <w:rPr>
                <w:rFonts w:ascii="Verdana" w:hAnsi="Verdana"/>
                <w:snapToGrid w:val="0"/>
                <w:sz w:val="20"/>
                <w:szCs w:val="20"/>
              </w:rPr>
              <w:t xml:space="preserve">in de 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Toegepaste Informatica </w:t>
            </w:r>
            <w:r w:rsidR="00887E67">
              <w:rPr>
                <w:rFonts w:ascii="Verdana" w:hAnsi="Verdana"/>
                <w:snapToGrid w:val="0"/>
                <w:sz w:val="20"/>
                <w:szCs w:val="20"/>
              </w:rPr>
              <w:t>keuzerichting Applications</w:t>
            </w:r>
          </w:p>
          <w:p w14:paraId="01E004A3" w14:textId="77777777" w:rsidR="00F470B2" w:rsidRPr="00F470B2" w:rsidRDefault="00F470B2" w:rsidP="00F470B2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Thomas More Kempen</w:t>
            </w:r>
          </w:p>
        </w:tc>
      </w:tr>
      <w:tr w:rsidR="00F470B2" w:rsidRPr="008A01C6" w14:paraId="08C44289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549F606D" w14:textId="77777777" w:rsidR="00F470B2" w:rsidRPr="008A01C6" w:rsidRDefault="00F470B2" w:rsidP="00260ED7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662" w:type="dxa"/>
            <w:gridSpan w:val="4"/>
          </w:tcPr>
          <w:p w14:paraId="01432A8E" w14:textId="77777777" w:rsidR="00F470B2" w:rsidRPr="008A01C6" w:rsidRDefault="00F470B2" w:rsidP="00260ED7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586307E6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  <w:vAlign w:val="bottom"/>
          </w:tcPr>
          <w:p w14:paraId="6C39370B" w14:textId="77777777" w:rsidR="006B7B9B" w:rsidRPr="008A01C6" w:rsidRDefault="006B7B9B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middelbaar onderwijs:</w:t>
            </w:r>
          </w:p>
        </w:tc>
        <w:tc>
          <w:tcPr>
            <w:tcW w:w="5662" w:type="dxa"/>
            <w:gridSpan w:val="4"/>
            <w:vAlign w:val="bottom"/>
          </w:tcPr>
          <w:p w14:paraId="6A018BF4" w14:textId="77777777" w:rsidR="006B7B9B" w:rsidRPr="008A01C6" w:rsidRDefault="00552CA7" w:rsidP="001B4E24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200</w:t>
            </w:r>
            <w:r w:rsidR="000B370D">
              <w:rPr>
                <w:rFonts w:ascii="Verdana" w:hAnsi="Verdana"/>
                <w:snapToGrid w:val="0"/>
                <w:sz w:val="20"/>
                <w:szCs w:val="20"/>
              </w:rPr>
              <w:t>7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201</w:t>
            </w:r>
            <w:r w:rsidR="000B370D">
              <w:rPr>
                <w:rFonts w:ascii="Verdana" w:hAnsi="Verdana"/>
                <w:snapToGrid w:val="0"/>
                <w:sz w:val="20"/>
                <w:szCs w:val="20"/>
              </w:rPr>
              <w:t>3</w:t>
            </w:r>
          </w:p>
        </w:tc>
      </w:tr>
      <w:tr w:rsidR="006B7B9B" w:rsidRPr="008A01C6" w14:paraId="45EC1553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6A32F0D9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662" w:type="dxa"/>
            <w:gridSpan w:val="4"/>
          </w:tcPr>
          <w:p w14:paraId="3F4E9D0F" w14:textId="77777777" w:rsidR="006B7B9B" w:rsidRPr="008A01C6" w:rsidRDefault="00552CA7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Boekhouden-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Informatica (TSO)</w:t>
            </w:r>
          </w:p>
        </w:tc>
      </w:tr>
      <w:tr w:rsidR="006B7B9B" w:rsidRPr="008A01C6" w14:paraId="2EFF83F8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0CFAF8EE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662" w:type="dxa"/>
            <w:gridSpan w:val="4"/>
          </w:tcPr>
          <w:p w14:paraId="132C8BE5" w14:textId="77777777" w:rsidR="006B7B9B" w:rsidRPr="008A01C6" w:rsidRDefault="006B7B9B" w:rsidP="00825560">
            <w:pPr>
              <w:ind w:right="-2"/>
              <w:rPr>
                <w:rFonts w:ascii="Verdana" w:hAnsi="Verdana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Technisch Instituut Sint-Aloysius (</w:t>
            </w:r>
            <w:r w:rsidR="00825560">
              <w:rPr>
                <w:rFonts w:ascii="Verdana" w:hAnsi="Verdana"/>
                <w:snapToGrid w:val="0"/>
                <w:sz w:val="20"/>
                <w:szCs w:val="20"/>
              </w:rPr>
              <w:t>Mol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)</w:t>
            </w:r>
          </w:p>
        </w:tc>
      </w:tr>
      <w:tr w:rsidR="006B7B9B" w:rsidRPr="008A01C6" w14:paraId="772AA6BF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1B768847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662" w:type="dxa"/>
            <w:gridSpan w:val="4"/>
          </w:tcPr>
          <w:p w14:paraId="2D56D4B3" w14:textId="77777777" w:rsidR="006B7B9B" w:rsidRPr="008A01C6" w:rsidRDefault="006B7B9B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0A04CD" w14:paraId="7407C26F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3A4BF7C8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bijkomende opleiding</w:t>
            </w:r>
            <w:r w:rsidR="005A1BE3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en</w:t>
            </w: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:</w:t>
            </w:r>
          </w:p>
        </w:tc>
        <w:tc>
          <w:tcPr>
            <w:tcW w:w="5662" w:type="dxa"/>
            <w:gridSpan w:val="4"/>
          </w:tcPr>
          <w:p w14:paraId="0F6D7A04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projectweek over netwerkbeheer (Windows NT)</w:t>
            </w:r>
          </w:p>
          <w:p w14:paraId="75EEB46E" w14:textId="77777777" w:rsidR="006B7B9B" w:rsidRPr="000A04CD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  <w:lang w:val="en-US"/>
              </w:rPr>
            </w:pPr>
            <w:proofErr w:type="spellStart"/>
            <w:r w:rsidRPr="000A04CD">
              <w:rPr>
                <w:rFonts w:ascii="Verdana" w:hAnsi="Verdana"/>
                <w:snapToGrid w:val="0"/>
                <w:sz w:val="20"/>
                <w:szCs w:val="20"/>
                <w:lang w:val="en-US"/>
              </w:rPr>
              <w:t>seminarie</w:t>
            </w:r>
            <w:proofErr w:type="spellEnd"/>
            <w:r w:rsidRPr="000A04CD">
              <w:rPr>
                <w:rFonts w:ascii="Verdana" w:hAnsi="Verdana"/>
                <w:snapToGrid w:val="0"/>
                <w:sz w:val="20"/>
                <w:szCs w:val="20"/>
                <w:lang w:val="en-US"/>
              </w:rPr>
              <w:t xml:space="preserve"> over Unix-</w:t>
            </w:r>
            <w:proofErr w:type="spellStart"/>
            <w:r w:rsidRPr="000A04CD">
              <w:rPr>
                <w:rFonts w:ascii="Verdana" w:hAnsi="Verdana"/>
                <w:snapToGrid w:val="0"/>
                <w:sz w:val="20"/>
                <w:szCs w:val="20"/>
                <w:lang w:val="en-US"/>
              </w:rPr>
              <w:t>systemen</w:t>
            </w:r>
            <w:proofErr w:type="spellEnd"/>
          </w:p>
          <w:p w14:paraId="618CDD04" w14:textId="77777777" w:rsidR="006B7B9B" w:rsidRPr="000A04CD" w:rsidRDefault="006B7B9B">
            <w:pPr>
              <w:ind w:right="-2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A04CD">
              <w:rPr>
                <w:rFonts w:ascii="Verdana" w:hAnsi="Verdana"/>
                <w:snapToGrid w:val="0"/>
                <w:sz w:val="20"/>
                <w:szCs w:val="20"/>
                <w:lang w:val="en-US"/>
              </w:rPr>
              <w:t>seminarie</w:t>
            </w:r>
            <w:proofErr w:type="spellEnd"/>
            <w:r w:rsidRPr="000A04CD">
              <w:rPr>
                <w:rFonts w:ascii="Verdana" w:hAnsi="Verdana"/>
                <w:snapToGrid w:val="0"/>
                <w:sz w:val="20"/>
                <w:szCs w:val="20"/>
                <w:lang w:val="en-US"/>
              </w:rPr>
              <w:t xml:space="preserve"> over SAP</w:t>
            </w:r>
          </w:p>
        </w:tc>
      </w:tr>
      <w:tr w:rsidR="006B7B9B" w:rsidRPr="000A04CD" w14:paraId="69B131B1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68BB1050" w14:textId="77777777" w:rsidR="006B7B9B" w:rsidRPr="000A04CD" w:rsidRDefault="006B7B9B">
            <w:pPr>
              <w:ind w:right="1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662" w:type="dxa"/>
            <w:gridSpan w:val="4"/>
          </w:tcPr>
          <w:p w14:paraId="6B6DADCB" w14:textId="77777777" w:rsidR="006B7B9B" w:rsidRPr="000A04CD" w:rsidRDefault="006B7B9B">
            <w:pPr>
              <w:ind w:right="-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7B9B" w:rsidRPr="000A04CD" w14:paraId="29BABC05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4DCC3156" w14:textId="77777777" w:rsidR="006B7B9B" w:rsidRPr="000A04CD" w:rsidRDefault="006B7B9B">
            <w:pPr>
              <w:ind w:right="1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662" w:type="dxa"/>
            <w:gridSpan w:val="4"/>
          </w:tcPr>
          <w:p w14:paraId="2D8D8882" w14:textId="77777777" w:rsidR="006B7B9B" w:rsidRPr="000A04CD" w:rsidRDefault="006B7B9B">
            <w:pPr>
              <w:ind w:right="-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9E0F6E" w:rsidRPr="008A01C6" w14:paraId="432D8169" w14:textId="77777777" w:rsidTr="009E0F6E">
        <w:trPr>
          <w:gridAfter w:val="1"/>
          <w:wAfter w:w="558" w:type="dxa"/>
          <w:cantSplit/>
        </w:trPr>
        <w:tc>
          <w:tcPr>
            <w:tcW w:w="9098" w:type="dxa"/>
            <w:gridSpan w:val="6"/>
          </w:tcPr>
          <w:p w14:paraId="7B493970" w14:textId="77777777" w:rsidR="009E0F6E" w:rsidRPr="008A01C6" w:rsidRDefault="009E0F6E" w:rsidP="00AA01E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E0F6E" w:rsidRPr="008A01C6" w14:paraId="1AE65E5E" w14:textId="77777777" w:rsidTr="009E0F6E">
        <w:trPr>
          <w:gridAfter w:val="1"/>
          <w:wAfter w:w="558" w:type="dxa"/>
          <w:cantSplit/>
        </w:trPr>
        <w:tc>
          <w:tcPr>
            <w:tcW w:w="3968" w:type="dxa"/>
            <w:gridSpan w:val="3"/>
            <w:shd w:val="clear" w:color="auto" w:fill="C0C0C0"/>
          </w:tcPr>
          <w:p w14:paraId="43CA7F92" w14:textId="77777777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specifieke kennis &amp; vaardigheden</w:t>
            </w:r>
          </w:p>
        </w:tc>
        <w:tc>
          <w:tcPr>
            <w:tcW w:w="5130" w:type="dxa"/>
            <w:gridSpan w:val="3"/>
            <w:shd w:val="clear" w:color="auto" w:fill="C0C0C0"/>
          </w:tcPr>
          <w:p w14:paraId="4A8CE97E" w14:textId="77777777" w:rsidR="009E0F6E" w:rsidRPr="008A01C6" w:rsidRDefault="009E0F6E" w:rsidP="00AA01EA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9E0F6E" w:rsidRPr="008A01C6" w14:paraId="729D6095" w14:textId="77777777" w:rsidTr="009E0F6E">
        <w:trPr>
          <w:cantSplit/>
          <w:trHeight w:hRule="exact" w:val="170"/>
        </w:trPr>
        <w:tc>
          <w:tcPr>
            <w:tcW w:w="3436" w:type="dxa"/>
            <w:gridSpan w:val="2"/>
          </w:tcPr>
          <w:p w14:paraId="12BEFC97" w14:textId="77777777" w:rsidR="009E0F6E" w:rsidRPr="008A01C6" w:rsidRDefault="009E0F6E" w:rsidP="00AA01EA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43ECE86C" w14:textId="77777777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9E0F6E" w:rsidRPr="008A01C6" w14:paraId="5B6FC707" w14:textId="77777777" w:rsidTr="009E0F6E">
        <w:trPr>
          <w:cantSplit/>
          <w:trHeight w:val="1241"/>
        </w:trPr>
        <w:tc>
          <w:tcPr>
            <w:tcW w:w="3436" w:type="dxa"/>
            <w:gridSpan w:val="2"/>
          </w:tcPr>
          <w:p w14:paraId="1A8F1CCE" w14:textId="77777777" w:rsidR="009E0F6E" w:rsidRPr="008A01C6" w:rsidRDefault="009E0F6E" w:rsidP="00AA01EA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informatica:</w:t>
            </w:r>
          </w:p>
        </w:tc>
        <w:tc>
          <w:tcPr>
            <w:tcW w:w="6220" w:type="dxa"/>
            <w:gridSpan w:val="5"/>
          </w:tcPr>
          <w:p w14:paraId="7F50DB3B" w14:textId="77777777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computersystemen: PC, Unix</w:t>
            </w:r>
          </w:p>
          <w:p w14:paraId="5BF762D0" w14:textId="77777777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besturingssystemen: Windows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en Linux</w:t>
            </w:r>
          </w:p>
          <w:p w14:paraId="3C96B37C" w14:textId="77777777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programmeertalen: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C#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, Cobol, Java</w:t>
            </w:r>
          </w:p>
          <w:p w14:paraId="7C70616D" w14:textId="441973F0" w:rsidR="009E0F6E" w:rsidRPr="008A01C6" w:rsidRDefault="009E0F6E" w:rsidP="00AA01EA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toepassingsprogrammatuur: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Word, Excel, PowerPoint</w:t>
            </w:r>
          </w:p>
          <w:p w14:paraId="7E569A70" w14:textId="77777777" w:rsidR="009E0F6E" w:rsidRPr="008A01C6" w:rsidRDefault="009E0F6E" w:rsidP="00AA01EA">
            <w:pPr>
              <w:ind w:right="-2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napToGrid w:val="0"/>
                <w:sz w:val="20"/>
                <w:szCs w:val="20"/>
              </w:rPr>
              <w:t>webontwikkeling</w:t>
            </w:r>
            <w:proofErr w:type="spellEnd"/>
            <w:r>
              <w:rPr>
                <w:rFonts w:ascii="Verdana" w:hAnsi="Verdana"/>
                <w:snapToGrid w:val="0"/>
                <w:sz w:val="20"/>
                <w:szCs w:val="20"/>
              </w:rPr>
              <w:t>: X</w:t>
            </w: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HTML en </w:t>
            </w:r>
            <w:r>
              <w:rPr>
                <w:rFonts w:ascii="Verdana" w:hAnsi="Verdana"/>
                <w:snapToGrid w:val="0"/>
                <w:sz w:val="20"/>
                <w:szCs w:val="20"/>
              </w:rPr>
              <w:t>CSS</w:t>
            </w:r>
          </w:p>
        </w:tc>
      </w:tr>
      <w:tr w:rsidR="009E0F6E" w:rsidRPr="008A01C6" w14:paraId="27DB2CCB" w14:textId="77777777" w:rsidTr="009E0F6E">
        <w:trPr>
          <w:gridAfter w:val="1"/>
          <w:wAfter w:w="558" w:type="dxa"/>
          <w:cantSplit/>
        </w:trPr>
        <w:tc>
          <w:tcPr>
            <w:tcW w:w="2878" w:type="dxa"/>
          </w:tcPr>
          <w:p w14:paraId="6A33399F" w14:textId="77777777" w:rsidR="009E0F6E" w:rsidRPr="008A01C6" w:rsidRDefault="009E0F6E" w:rsidP="00AA01EA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4A36800C" w14:textId="77777777" w:rsidR="009E0F6E" w:rsidRPr="008A01C6" w:rsidRDefault="009E0F6E" w:rsidP="00AA01EA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9E0F6E" w:rsidRPr="008A01C6" w14:paraId="77243BDD" w14:textId="77777777" w:rsidTr="009E0F6E">
        <w:trPr>
          <w:gridAfter w:val="1"/>
          <w:wAfter w:w="558" w:type="dxa"/>
          <w:cantSplit/>
        </w:trPr>
        <w:tc>
          <w:tcPr>
            <w:tcW w:w="2878" w:type="dxa"/>
          </w:tcPr>
          <w:p w14:paraId="1E5238D2" w14:textId="77777777" w:rsidR="009E0F6E" w:rsidRPr="008A01C6" w:rsidRDefault="009E0F6E" w:rsidP="00AA01EA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talen:</w:t>
            </w:r>
          </w:p>
        </w:tc>
        <w:tc>
          <w:tcPr>
            <w:tcW w:w="6220" w:type="dxa"/>
            <w:gridSpan w:val="5"/>
          </w:tcPr>
          <w:tbl>
            <w:tblPr>
              <w:tblStyle w:val="Eenvoudigetabel2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2022"/>
              <w:gridCol w:w="2022"/>
            </w:tblGrid>
            <w:tr w:rsidR="009E0F6E" w14:paraId="001CC5FE" w14:textId="77777777" w:rsidTr="009E0F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535A984B" w14:textId="77777777" w:rsidR="009E0F6E" w:rsidRPr="001B6870" w:rsidRDefault="009E0F6E" w:rsidP="00AA01EA">
                  <w:pPr>
                    <w:ind w:right="-2"/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022" w:type="dxa"/>
                </w:tcPr>
                <w:p w14:paraId="55916470" w14:textId="77777777" w:rsidR="009E0F6E" w:rsidRPr="000527DC" w:rsidRDefault="009E0F6E" w:rsidP="00AA01EA">
                  <w:pPr>
                    <w:ind w:right="-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Mondeling</w:t>
                  </w:r>
                </w:p>
              </w:tc>
              <w:tc>
                <w:tcPr>
                  <w:tcW w:w="2022" w:type="dxa"/>
                </w:tcPr>
                <w:p w14:paraId="45C70BCE" w14:textId="77777777" w:rsidR="009E0F6E" w:rsidRPr="000527DC" w:rsidRDefault="009E0F6E" w:rsidP="00AA01EA">
                  <w:pPr>
                    <w:ind w:right="-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Schriftelijk</w:t>
                  </w:r>
                </w:p>
              </w:tc>
            </w:tr>
            <w:tr w:rsidR="009E0F6E" w14:paraId="3DF57496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6AE440D1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022" w:type="dxa"/>
                </w:tcPr>
                <w:p w14:paraId="51977DD3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  <w:tc>
                <w:tcPr>
                  <w:tcW w:w="2022" w:type="dxa"/>
                </w:tcPr>
                <w:p w14:paraId="3BC2DF18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</w:tr>
            <w:tr w:rsidR="009E0F6E" w14:paraId="033AE1A7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0C86624E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Engels</w:t>
                  </w:r>
                </w:p>
              </w:tc>
              <w:tc>
                <w:tcPr>
                  <w:tcW w:w="2022" w:type="dxa"/>
                </w:tcPr>
                <w:p w14:paraId="1A760C93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Perfect</w:t>
                  </w:r>
                </w:p>
              </w:tc>
              <w:tc>
                <w:tcPr>
                  <w:tcW w:w="2022" w:type="dxa"/>
                </w:tcPr>
                <w:p w14:paraId="3DCD2CC2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Uitstekend</w:t>
                  </w:r>
                </w:p>
              </w:tc>
            </w:tr>
            <w:tr w:rsidR="009E0F6E" w14:paraId="770BCC6B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04EF689D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Frans</w:t>
                  </w:r>
                </w:p>
              </w:tc>
              <w:tc>
                <w:tcPr>
                  <w:tcW w:w="2022" w:type="dxa"/>
                </w:tcPr>
                <w:p w14:paraId="6F8CF134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Zeer goed</w:t>
                  </w:r>
                </w:p>
              </w:tc>
              <w:tc>
                <w:tcPr>
                  <w:tcW w:w="2022" w:type="dxa"/>
                </w:tcPr>
                <w:p w14:paraId="0D0E4222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Goed</w:t>
                  </w:r>
                </w:p>
              </w:tc>
            </w:tr>
            <w:tr w:rsidR="009E0F6E" w14:paraId="35DFF908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1AAE1C4F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Spaans</w:t>
                  </w:r>
                </w:p>
              </w:tc>
              <w:tc>
                <w:tcPr>
                  <w:tcW w:w="2022" w:type="dxa"/>
                </w:tcPr>
                <w:p w14:paraId="2480CADB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Basiskennis</w:t>
                  </w:r>
                </w:p>
              </w:tc>
              <w:tc>
                <w:tcPr>
                  <w:tcW w:w="2022" w:type="dxa"/>
                </w:tcPr>
                <w:p w14:paraId="7BF30A52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Basiskennis</w:t>
                  </w:r>
                </w:p>
              </w:tc>
            </w:tr>
            <w:tr w:rsidR="009E0F6E" w14:paraId="0775DD8D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6C616A84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Duits</w:t>
                  </w:r>
                </w:p>
              </w:tc>
              <w:tc>
                <w:tcPr>
                  <w:tcW w:w="2022" w:type="dxa"/>
                </w:tcPr>
                <w:p w14:paraId="70403626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Noties</w:t>
                  </w:r>
                </w:p>
              </w:tc>
              <w:tc>
                <w:tcPr>
                  <w:tcW w:w="2022" w:type="dxa"/>
                </w:tcPr>
                <w:p w14:paraId="6A6A34BB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Noties</w:t>
                  </w:r>
                </w:p>
              </w:tc>
            </w:tr>
            <w:tr w:rsidR="009E0F6E" w14:paraId="6D1F3447" w14:textId="77777777" w:rsidTr="00AA01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1" w:type="dxa"/>
                </w:tcPr>
                <w:p w14:paraId="4FC1281D" w14:textId="77777777" w:rsidR="009E0F6E" w:rsidRPr="000527DC" w:rsidRDefault="009E0F6E" w:rsidP="00AA01EA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 w:rsidRPr="000527DC"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Chinees</w:t>
                  </w:r>
                </w:p>
              </w:tc>
              <w:tc>
                <w:tcPr>
                  <w:tcW w:w="2022" w:type="dxa"/>
                </w:tcPr>
                <w:p w14:paraId="402CBBB9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Noties</w:t>
                  </w:r>
                </w:p>
              </w:tc>
              <w:tc>
                <w:tcPr>
                  <w:tcW w:w="2022" w:type="dxa"/>
                </w:tcPr>
                <w:p w14:paraId="0F2A8439" w14:textId="77777777" w:rsidR="009E0F6E" w:rsidRDefault="009E0F6E" w:rsidP="00AA01EA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61258320" w14:textId="77777777" w:rsidR="009E0F6E" w:rsidRPr="008A01C6" w:rsidRDefault="009E0F6E" w:rsidP="00AA01EA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0A04CD" w14:paraId="7D5ED22A" w14:textId="77777777" w:rsidTr="009E0F6E">
        <w:trPr>
          <w:gridAfter w:val="1"/>
          <w:wAfter w:w="558" w:type="dxa"/>
          <w:cantSplit/>
        </w:trPr>
        <w:tc>
          <w:tcPr>
            <w:tcW w:w="3436" w:type="dxa"/>
            <w:gridSpan w:val="2"/>
          </w:tcPr>
          <w:p w14:paraId="7BCBC8A8" w14:textId="77777777" w:rsidR="006B7B9B" w:rsidRPr="000A04CD" w:rsidRDefault="006B7B9B">
            <w:pPr>
              <w:ind w:right="1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662" w:type="dxa"/>
            <w:gridSpan w:val="4"/>
          </w:tcPr>
          <w:p w14:paraId="53DDC1C0" w14:textId="77777777" w:rsidR="006B7B9B" w:rsidRPr="000A04CD" w:rsidRDefault="006B7B9B">
            <w:pPr>
              <w:ind w:right="-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7B9B" w:rsidRPr="000A04CD" w14:paraId="6D523B17" w14:textId="77777777" w:rsidTr="009E0F6E">
        <w:trPr>
          <w:gridAfter w:val="1"/>
          <w:wAfter w:w="558" w:type="dxa"/>
          <w:cantSplit/>
        </w:trPr>
        <w:tc>
          <w:tcPr>
            <w:tcW w:w="9098" w:type="dxa"/>
            <w:gridSpan w:val="6"/>
          </w:tcPr>
          <w:p w14:paraId="39B19948" w14:textId="77777777" w:rsidR="006B7B9B" w:rsidRPr="000A04CD" w:rsidRDefault="006B7B9B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706C252D" w14:textId="77777777" w:rsidR="00446D50" w:rsidRPr="000A04CD" w:rsidRDefault="00446D50">
      <w:pPr>
        <w:rPr>
          <w:lang w:val="en-US"/>
        </w:rPr>
      </w:pPr>
      <w:bookmarkStart w:id="0" w:name="_GoBack"/>
      <w:bookmarkEnd w:id="0"/>
    </w:p>
    <w:tbl>
      <w:tblPr>
        <w:tblW w:w="90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8"/>
        <w:gridCol w:w="1090"/>
        <w:gridCol w:w="1857"/>
        <w:gridCol w:w="161"/>
        <w:gridCol w:w="2318"/>
        <w:gridCol w:w="794"/>
      </w:tblGrid>
      <w:tr w:rsidR="006B7B9B" w:rsidRPr="008A01C6" w14:paraId="43280548" w14:textId="77777777" w:rsidTr="009E0F6E">
        <w:trPr>
          <w:cantSplit/>
          <w:trHeight w:val="265"/>
        </w:trPr>
        <w:tc>
          <w:tcPr>
            <w:tcW w:w="5825" w:type="dxa"/>
            <w:gridSpan w:val="3"/>
            <w:shd w:val="clear" w:color="auto" w:fill="0C0C0C"/>
          </w:tcPr>
          <w:p w14:paraId="7FDB15FF" w14:textId="77777777" w:rsidR="006B7B9B" w:rsidRPr="009E0F6E" w:rsidRDefault="006B7B9B" w:rsidP="009E0F6E">
            <w:pPr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9E0F6E">
              <w:rPr>
                <w:rFonts w:ascii="Verdana" w:hAnsi="Verdana"/>
                <w:b/>
                <w:i/>
                <w:iCs/>
                <w:sz w:val="20"/>
                <w:szCs w:val="20"/>
              </w:rPr>
              <w:t>Curriculum vitae (vervolg)</w:t>
            </w:r>
          </w:p>
        </w:tc>
        <w:tc>
          <w:tcPr>
            <w:tcW w:w="161" w:type="dxa"/>
            <w:shd w:val="clear" w:color="auto" w:fill="0C0C0C"/>
          </w:tcPr>
          <w:p w14:paraId="12E7D226" w14:textId="77777777" w:rsidR="006B7B9B" w:rsidRPr="008A01C6" w:rsidRDefault="006B7B9B" w:rsidP="009E0F6E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0C0C0C"/>
          </w:tcPr>
          <w:p w14:paraId="6275AEAE" w14:textId="77777777" w:rsidR="006B7B9B" w:rsidRPr="008A01C6" w:rsidRDefault="006B7B9B" w:rsidP="009E0F6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nil"/>
            </w:tcBorders>
            <w:shd w:val="clear" w:color="auto" w:fill="0C0C0C"/>
          </w:tcPr>
          <w:p w14:paraId="57BB2FDD" w14:textId="77777777" w:rsidR="006B7B9B" w:rsidRPr="008A01C6" w:rsidRDefault="006B7B9B" w:rsidP="009E0F6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007AA8B1" w14:textId="77777777">
        <w:trPr>
          <w:cantSplit/>
        </w:trPr>
        <w:tc>
          <w:tcPr>
            <w:tcW w:w="2878" w:type="dxa"/>
          </w:tcPr>
          <w:p w14:paraId="715F6662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08" w:type="dxa"/>
            <w:gridSpan w:val="3"/>
          </w:tcPr>
          <w:p w14:paraId="73E7A586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</w:tcPr>
          <w:p w14:paraId="18C6037D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nil"/>
            </w:tcBorders>
          </w:tcPr>
          <w:p w14:paraId="7F8084FC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1DBBEB9D" w14:textId="77777777">
        <w:trPr>
          <w:cantSplit/>
        </w:trPr>
        <w:tc>
          <w:tcPr>
            <w:tcW w:w="2878" w:type="dxa"/>
          </w:tcPr>
          <w:p w14:paraId="7CA64C90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08" w:type="dxa"/>
            <w:gridSpan w:val="3"/>
          </w:tcPr>
          <w:p w14:paraId="12D42E59" w14:textId="77777777" w:rsidR="006B7B9B" w:rsidRPr="008A01C6" w:rsidRDefault="006B7B9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</w:tcPr>
          <w:p w14:paraId="7102B8E9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nil"/>
            </w:tcBorders>
          </w:tcPr>
          <w:p w14:paraId="107CC5C6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714E20A7" w14:textId="77777777">
        <w:trPr>
          <w:cantSplit/>
        </w:trPr>
        <w:tc>
          <w:tcPr>
            <w:tcW w:w="2878" w:type="dxa"/>
            <w:shd w:val="clear" w:color="auto" w:fill="C0C0C0"/>
          </w:tcPr>
          <w:p w14:paraId="4D4A9FBB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praktijkervaring</w:t>
            </w:r>
          </w:p>
        </w:tc>
        <w:tc>
          <w:tcPr>
            <w:tcW w:w="6220" w:type="dxa"/>
            <w:gridSpan w:val="5"/>
            <w:shd w:val="clear" w:color="auto" w:fill="C0C0C0"/>
          </w:tcPr>
          <w:p w14:paraId="42DE9D87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6B7B9B" w:rsidRPr="008A01C6" w14:paraId="475CD863" w14:textId="77777777">
        <w:trPr>
          <w:cantSplit/>
          <w:trHeight w:hRule="exact" w:val="170"/>
        </w:trPr>
        <w:tc>
          <w:tcPr>
            <w:tcW w:w="2878" w:type="dxa"/>
          </w:tcPr>
          <w:p w14:paraId="5D4793FD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1E052B5A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5B76363B" w14:textId="77777777">
        <w:trPr>
          <w:cantSplit/>
          <w:trHeight w:val="1454"/>
        </w:trPr>
        <w:tc>
          <w:tcPr>
            <w:tcW w:w="2878" w:type="dxa"/>
          </w:tcPr>
          <w:p w14:paraId="4FE62CC0" w14:textId="77777777" w:rsidR="006B7B9B" w:rsidRPr="008A01C6" w:rsidRDefault="006B7B9B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 xml:space="preserve">vakantie- en </w:t>
            </w:r>
            <w:proofErr w:type="spellStart"/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weekendjob</w:t>
            </w:r>
            <w:proofErr w:type="spellEnd"/>
            <w:r w:rsidRPr="008A01C6">
              <w:rPr>
                <w:rFonts w:ascii="Verdana" w:hAnsi="Verdana"/>
                <w:i/>
                <w:iCs/>
                <w:snapToGrid w:val="0"/>
                <w:sz w:val="20"/>
                <w:szCs w:val="20"/>
              </w:rPr>
              <w:t>:</w:t>
            </w:r>
          </w:p>
        </w:tc>
        <w:tc>
          <w:tcPr>
            <w:tcW w:w="6220" w:type="dxa"/>
            <w:gridSpan w:val="5"/>
          </w:tcPr>
          <w:p w14:paraId="4C4F92F9" w14:textId="7F14BD52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sinds april 20</w:t>
            </w:r>
            <w:r w:rsidR="00552CA7">
              <w:rPr>
                <w:rFonts w:ascii="Verdana" w:hAnsi="Verdana"/>
                <w:snapToGrid w:val="0"/>
                <w:sz w:val="20"/>
                <w:szCs w:val="20"/>
              </w:rPr>
              <w:t>1</w:t>
            </w:r>
            <w:r w:rsidR="009E0F6E">
              <w:rPr>
                <w:rFonts w:ascii="Verdana" w:hAnsi="Verdana"/>
                <w:snapToGrid w:val="0"/>
                <w:sz w:val="20"/>
                <w:szCs w:val="20"/>
              </w:rPr>
              <w:t>4</w:t>
            </w:r>
          </w:p>
          <w:p w14:paraId="23C63067" w14:textId="77777777" w:rsidR="006B7B9B" w:rsidRPr="008A01C6" w:rsidRDefault="00825560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 xml:space="preserve">bij </w:t>
            </w:r>
            <w:proofErr w:type="spellStart"/>
            <w:r>
              <w:rPr>
                <w:rFonts w:ascii="Verdana" w:hAnsi="Verdana"/>
                <w:snapToGrid w:val="0"/>
                <w:sz w:val="20"/>
                <w:szCs w:val="20"/>
              </w:rPr>
              <w:t>Microhouse</w:t>
            </w:r>
            <w:proofErr w:type="spellEnd"/>
            <w:r>
              <w:rPr>
                <w:rFonts w:ascii="Verdana" w:hAnsi="Verdana"/>
                <w:snapToGrid w:val="0"/>
                <w:sz w:val="20"/>
                <w:szCs w:val="20"/>
              </w:rPr>
              <w:t xml:space="preserve"> (Nieuwstraat, 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Geel)</w:t>
            </w:r>
          </w:p>
          <w:p w14:paraId="053BA003" w14:textId="77777777" w:rsidR="006B7B9B" w:rsidRPr="008A01C6" w:rsidRDefault="005D580C" w:rsidP="00825560">
            <w:pPr>
              <w:tabs>
                <w:tab w:val="left" w:pos="0"/>
              </w:tabs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 xml:space="preserve">taken: 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klanten opvangen met hard- en softwareproblemen; computersystemen assembleren </w:t>
            </w:r>
            <w:r w:rsidR="00A26A15">
              <w:rPr>
                <w:rFonts w:ascii="Verdana" w:hAnsi="Verdana"/>
                <w:snapToGrid w:val="0"/>
                <w:sz w:val="20"/>
                <w:szCs w:val="20"/>
              </w:rPr>
              <w:t xml:space="preserve">en bij klanten installeren; 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netwerken installeren</w:t>
            </w:r>
            <w:r w:rsidR="00A26A15">
              <w:rPr>
                <w:rFonts w:ascii="Verdana" w:hAnsi="Verdana"/>
                <w:snapToGrid w:val="0"/>
                <w:sz w:val="20"/>
                <w:szCs w:val="20"/>
              </w:rPr>
              <w:t xml:space="preserve"> 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>bij klanten</w:t>
            </w:r>
          </w:p>
        </w:tc>
      </w:tr>
      <w:tr w:rsidR="006B7B9B" w:rsidRPr="008A01C6" w14:paraId="0B03D58F" w14:textId="77777777">
        <w:trPr>
          <w:cantSplit/>
        </w:trPr>
        <w:tc>
          <w:tcPr>
            <w:tcW w:w="9098" w:type="dxa"/>
            <w:gridSpan w:val="6"/>
          </w:tcPr>
          <w:p w14:paraId="610B568A" w14:textId="77777777" w:rsidR="006B7B9B" w:rsidRPr="008A01C6" w:rsidRDefault="006B7B9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B7B9B" w:rsidRPr="008A01C6" w14:paraId="67170930" w14:textId="77777777">
        <w:trPr>
          <w:cantSplit/>
        </w:trPr>
        <w:tc>
          <w:tcPr>
            <w:tcW w:w="2878" w:type="dxa"/>
          </w:tcPr>
          <w:p w14:paraId="5117A0E2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1283D88B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0D804C68" w14:textId="77777777">
        <w:trPr>
          <w:cantSplit/>
        </w:trPr>
        <w:tc>
          <w:tcPr>
            <w:tcW w:w="3968" w:type="dxa"/>
            <w:gridSpan w:val="2"/>
            <w:shd w:val="clear" w:color="auto" w:fill="C0C0C0"/>
          </w:tcPr>
          <w:p w14:paraId="79C85538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vrije tijd</w:t>
            </w:r>
          </w:p>
        </w:tc>
        <w:tc>
          <w:tcPr>
            <w:tcW w:w="5130" w:type="dxa"/>
            <w:gridSpan w:val="4"/>
            <w:shd w:val="clear" w:color="auto" w:fill="C0C0C0"/>
          </w:tcPr>
          <w:p w14:paraId="157A3CEF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6B7B9B" w:rsidRPr="008A01C6" w14:paraId="7861AA8F" w14:textId="77777777">
        <w:trPr>
          <w:cantSplit/>
          <w:trHeight w:hRule="exact" w:val="170"/>
        </w:trPr>
        <w:tc>
          <w:tcPr>
            <w:tcW w:w="2878" w:type="dxa"/>
          </w:tcPr>
          <w:p w14:paraId="0DFFF25F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2F01F005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38D5D09D" w14:textId="77777777">
        <w:trPr>
          <w:cantSplit/>
        </w:trPr>
        <w:tc>
          <w:tcPr>
            <w:tcW w:w="2878" w:type="dxa"/>
          </w:tcPr>
          <w:p w14:paraId="55D9195F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04AF413C" w14:textId="77777777" w:rsidR="006B7B9B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joggen en fietsen</w:t>
            </w:r>
          </w:p>
          <w:p w14:paraId="5266479A" w14:textId="1F819256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bestuurslid van jeugdclub De </w:t>
            </w:r>
            <w:proofErr w:type="spellStart"/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Boogaert</w:t>
            </w:r>
            <w:proofErr w:type="spellEnd"/>
            <w:r w:rsidR="009E0F6E">
              <w:rPr>
                <w:rFonts w:ascii="Verdana" w:hAnsi="Verdana"/>
                <w:snapToGrid w:val="0"/>
                <w:sz w:val="20"/>
                <w:szCs w:val="20"/>
              </w:rPr>
              <w:t xml:space="preserve"> in Geel</w:t>
            </w:r>
          </w:p>
        </w:tc>
      </w:tr>
      <w:tr w:rsidR="006B7B9B" w:rsidRPr="008A01C6" w14:paraId="3D2D8015" w14:textId="77777777">
        <w:trPr>
          <w:cantSplit/>
        </w:trPr>
        <w:tc>
          <w:tcPr>
            <w:tcW w:w="2878" w:type="dxa"/>
          </w:tcPr>
          <w:p w14:paraId="7DB0DF90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057D90ED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72556531" w14:textId="77777777">
        <w:trPr>
          <w:cantSplit/>
        </w:trPr>
        <w:tc>
          <w:tcPr>
            <w:tcW w:w="2878" w:type="dxa"/>
          </w:tcPr>
          <w:p w14:paraId="15977102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6DD72939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22B38607" w14:textId="77777777">
        <w:trPr>
          <w:cantSplit/>
        </w:trPr>
        <w:tc>
          <w:tcPr>
            <w:tcW w:w="2878" w:type="dxa"/>
          </w:tcPr>
          <w:p w14:paraId="511801CF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210A4987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572EC748" w14:textId="77777777">
        <w:trPr>
          <w:cantSplit/>
        </w:trPr>
        <w:tc>
          <w:tcPr>
            <w:tcW w:w="3968" w:type="dxa"/>
            <w:gridSpan w:val="2"/>
            <w:shd w:val="clear" w:color="auto" w:fill="C0C0C0"/>
          </w:tcPr>
          <w:p w14:paraId="5C29870B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opmerkingen</w:t>
            </w:r>
          </w:p>
        </w:tc>
        <w:tc>
          <w:tcPr>
            <w:tcW w:w="5130" w:type="dxa"/>
            <w:gridSpan w:val="4"/>
            <w:shd w:val="clear" w:color="auto" w:fill="C0C0C0"/>
          </w:tcPr>
          <w:p w14:paraId="402E9C4B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6B7B9B" w:rsidRPr="008A01C6" w14:paraId="1E53C663" w14:textId="77777777">
        <w:trPr>
          <w:cantSplit/>
          <w:trHeight w:hRule="exact" w:val="170"/>
        </w:trPr>
        <w:tc>
          <w:tcPr>
            <w:tcW w:w="2878" w:type="dxa"/>
          </w:tcPr>
          <w:p w14:paraId="389FED6C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6A642106" w14:textId="77777777" w:rsidR="006B7B9B" w:rsidRPr="008A01C6" w:rsidRDefault="006B7B9B">
            <w:pPr>
              <w:pStyle w:val="Plattetekstinspringen"/>
              <w:rPr>
                <w:rFonts w:ascii="Verdana" w:hAnsi="Verdana"/>
                <w:sz w:val="20"/>
              </w:rPr>
            </w:pPr>
          </w:p>
        </w:tc>
      </w:tr>
      <w:tr w:rsidR="006B7B9B" w:rsidRPr="008A01C6" w14:paraId="7CDDFE0A" w14:textId="77777777">
        <w:trPr>
          <w:cantSplit/>
        </w:trPr>
        <w:tc>
          <w:tcPr>
            <w:tcW w:w="2878" w:type="dxa"/>
          </w:tcPr>
          <w:p w14:paraId="0EEE8A53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703D5B21" w14:textId="77777777" w:rsidR="006B7B9B" w:rsidRPr="008A01C6" w:rsidRDefault="00825560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  <w:r>
              <w:rPr>
                <w:rFonts w:ascii="Verdana" w:hAnsi="Verdana"/>
                <w:snapToGrid w:val="0"/>
                <w:sz w:val="20"/>
                <w:szCs w:val="20"/>
              </w:rPr>
              <w:t>rijbewijs B</w:t>
            </w:r>
            <w:r w:rsidR="006B7B9B" w:rsidRPr="008A01C6">
              <w:rPr>
                <w:rFonts w:ascii="Verdana" w:hAnsi="Verdana"/>
                <w:snapToGrid w:val="0"/>
                <w:sz w:val="20"/>
                <w:szCs w:val="20"/>
              </w:rPr>
              <w:t xml:space="preserve"> (eigen wagen)</w:t>
            </w:r>
          </w:p>
        </w:tc>
      </w:tr>
      <w:tr w:rsidR="006B7B9B" w:rsidRPr="008A01C6" w14:paraId="6298AAE0" w14:textId="77777777">
        <w:trPr>
          <w:cantSplit/>
        </w:trPr>
        <w:tc>
          <w:tcPr>
            <w:tcW w:w="2878" w:type="dxa"/>
          </w:tcPr>
          <w:p w14:paraId="6B67CBFA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080929E3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09D9DA06" w14:textId="77777777">
        <w:trPr>
          <w:cantSplit/>
        </w:trPr>
        <w:tc>
          <w:tcPr>
            <w:tcW w:w="2878" w:type="dxa"/>
          </w:tcPr>
          <w:p w14:paraId="15E0432C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577DA2C2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4E86C882" w14:textId="77777777">
        <w:trPr>
          <w:cantSplit/>
        </w:trPr>
        <w:tc>
          <w:tcPr>
            <w:tcW w:w="2878" w:type="dxa"/>
          </w:tcPr>
          <w:p w14:paraId="058DE117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2F00D8B8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199F9EC8" w14:textId="77777777">
        <w:trPr>
          <w:cantSplit/>
        </w:trPr>
        <w:tc>
          <w:tcPr>
            <w:tcW w:w="3968" w:type="dxa"/>
            <w:gridSpan w:val="2"/>
            <w:shd w:val="clear" w:color="auto" w:fill="C0C0C0"/>
          </w:tcPr>
          <w:p w14:paraId="23C70FE0" w14:textId="77777777" w:rsidR="006B7B9B" w:rsidRPr="008A01C6" w:rsidRDefault="006B7B9B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</w:pPr>
            <w:r w:rsidRPr="008A01C6">
              <w:rPr>
                <w:rFonts w:ascii="Verdana" w:hAnsi="Verdana"/>
                <w:b/>
                <w:bCs/>
                <w:i/>
                <w:iCs/>
                <w:snapToGrid w:val="0"/>
                <w:sz w:val="20"/>
                <w:szCs w:val="20"/>
              </w:rPr>
              <w:t>referenties</w:t>
            </w:r>
          </w:p>
        </w:tc>
        <w:tc>
          <w:tcPr>
            <w:tcW w:w="5130" w:type="dxa"/>
            <w:gridSpan w:val="4"/>
            <w:shd w:val="clear" w:color="auto" w:fill="C0C0C0"/>
          </w:tcPr>
          <w:p w14:paraId="26B8C664" w14:textId="77777777" w:rsidR="006B7B9B" w:rsidRPr="008A01C6" w:rsidRDefault="006B7B9B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6B7B9B" w:rsidRPr="008A01C6" w14:paraId="6D3E5342" w14:textId="77777777">
        <w:trPr>
          <w:cantSplit/>
          <w:trHeight w:hRule="exact" w:val="170"/>
        </w:trPr>
        <w:tc>
          <w:tcPr>
            <w:tcW w:w="2878" w:type="dxa"/>
          </w:tcPr>
          <w:p w14:paraId="1B9B17D4" w14:textId="77777777" w:rsidR="006B7B9B" w:rsidRPr="008A01C6" w:rsidRDefault="006B7B9B">
            <w:pPr>
              <w:ind w:right="1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27EDEA32" w14:textId="77777777" w:rsidR="006B7B9B" w:rsidRPr="008A01C6" w:rsidRDefault="006B7B9B">
            <w:pPr>
              <w:ind w:right="-2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</w:tr>
      <w:tr w:rsidR="006B7B9B" w:rsidRPr="008A01C6" w14:paraId="6A86794D" w14:textId="77777777">
        <w:trPr>
          <w:cantSplit/>
        </w:trPr>
        <w:tc>
          <w:tcPr>
            <w:tcW w:w="2878" w:type="dxa"/>
          </w:tcPr>
          <w:p w14:paraId="0B0CF5AE" w14:textId="77777777" w:rsidR="006B7B9B" w:rsidRPr="008A01C6" w:rsidRDefault="006B7B9B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20" w:type="dxa"/>
            <w:gridSpan w:val="5"/>
          </w:tcPr>
          <w:p w14:paraId="0B39BA81" w14:textId="77777777" w:rsidR="006B7B9B" w:rsidRPr="008A01C6" w:rsidRDefault="006B7B9B">
            <w:pPr>
              <w:pStyle w:val="Plattetekstinspringen"/>
              <w:rPr>
                <w:rFonts w:ascii="Verdana" w:hAnsi="Verdana"/>
                <w:sz w:val="20"/>
              </w:rPr>
            </w:pPr>
            <w:r w:rsidRPr="008A01C6">
              <w:rPr>
                <w:rFonts w:ascii="Verdana" w:hAnsi="Verdana"/>
                <w:sz w:val="20"/>
              </w:rPr>
              <w:t xml:space="preserve">de heer Fons </w:t>
            </w:r>
            <w:proofErr w:type="spellStart"/>
            <w:r w:rsidRPr="008A01C6">
              <w:rPr>
                <w:rFonts w:ascii="Verdana" w:hAnsi="Verdana"/>
                <w:sz w:val="20"/>
              </w:rPr>
              <w:t>Gers</w:t>
            </w:r>
            <w:proofErr w:type="spellEnd"/>
            <w:r w:rsidRPr="008A01C6">
              <w:rPr>
                <w:rFonts w:ascii="Verdana" w:hAnsi="Verdana"/>
                <w:sz w:val="20"/>
              </w:rPr>
              <w:t xml:space="preserve"> (zaakvoerder van </w:t>
            </w:r>
            <w:proofErr w:type="spellStart"/>
            <w:r w:rsidRPr="008A01C6">
              <w:rPr>
                <w:rFonts w:ascii="Verdana" w:hAnsi="Verdana"/>
                <w:sz w:val="20"/>
              </w:rPr>
              <w:t>Microhouse</w:t>
            </w:r>
            <w:proofErr w:type="spellEnd"/>
            <w:r w:rsidRPr="008A01C6">
              <w:rPr>
                <w:rFonts w:ascii="Verdana" w:hAnsi="Verdana"/>
                <w:sz w:val="20"/>
              </w:rPr>
              <w:t>)</w:t>
            </w:r>
          </w:p>
          <w:p w14:paraId="40B4935F" w14:textId="77777777" w:rsidR="006B7B9B" w:rsidRPr="008A01C6" w:rsidRDefault="006B7B9B">
            <w:pPr>
              <w:ind w:right="-2"/>
              <w:rPr>
                <w:rFonts w:ascii="Verdana" w:hAnsi="Verdana"/>
                <w:sz w:val="20"/>
                <w:szCs w:val="20"/>
              </w:rPr>
            </w:pPr>
            <w:r w:rsidRPr="008A01C6">
              <w:rPr>
                <w:rFonts w:ascii="Verdana" w:hAnsi="Verdana"/>
                <w:snapToGrid w:val="0"/>
                <w:sz w:val="20"/>
                <w:szCs w:val="20"/>
              </w:rPr>
              <w:t>tel. 014 48 67 94</w:t>
            </w:r>
          </w:p>
        </w:tc>
      </w:tr>
    </w:tbl>
    <w:p w14:paraId="43E87E5A" w14:textId="77777777" w:rsidR="006B7B9B" w:rsidRPr="008A01C6" w:rsidRDefault="006B7B9B" w:rsidP="00651E21">
      <w:pPr>
        <w:rPr>
          <w:rFonts w:ascii="Verdana" w:hAnsi="Verdana"/>
          <w:sz w:val="20"/>
          <w:szCs w:val="20"/>
        </w:rPr>
      </w:pPr>
    </w:p>
    <w:sectPr w:rsidR="006B7B9B" w:rsidRPr="008A01C6" w:rsidSect="00651E21">
      <w:pgSz w:w="11906" w:h="16838"/>
      <w:pgMar w:top="1134" w:right="1134" w:bottom="851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55"/>
    <w:rsid w:val="00005894"/>
    <w:rsid w:val="000527DC"/>
    <w:rsid w:val="00066DFB"/>
    <w:rsid w:val="000A04CD"/>
    <w:rsid w:val="000A79EA"/>
    <w:rsid w:val="000B370D"/>
    <w:rsid w:val="001B4E24"/>
    <w:rsid w:val="001B6870"/>
    <w:rsid w:val="001F6D87"/>
    <w:rsid w:val="00212C55"/>
    <w:rsid w:val="00301056"/>
    <w:rsid w:val="003D3D6C"/>
    <w:rsid w:val="00446D50"/>
    <w:rsid w:val="00552CA7"/>
    <w:rsid w:val="005A1BE3"/>
    <w:rsid w:val="005D580C"/>
    <w:rsid w:val="00651E21"/>
    <w:rsid w:val="00652D63"/>
    <w:rsid w:val="00694940"/>
    <w:rsid w:val="006B7B9B"/>
    <w:rsid w:val="00825560"/>
    <w:rsid w:val="00841A36"/>
    <w:rsid w:val="0084529A"/>
    <w:rsid w:val="00887E67"/>
    <w:rsid w:val="00892794"/>
    <w:rsid w:val="008A01C6"/>
    <w:rsid w:val="008C0B7D"/>
    <w:rsid w:val="00914E71"/>
    <w:rsid w:val="009871CA"/>
    <w:rsid w:val="009E0F6E"/>
    <w:rsid w:val="00A26A15"/>
    <w:rsid w:val="00BD3BE1"/>
    <w:rsid w:val="00C44C60"/>
    <w:rsid w:val="00CB6087"/>
    <w:rsid w:val="00CE4E8C"/>
    <w:rsid w:val="00CF5FF6"/>
    <w:rsid w:val="00D77838"/>
    <w:rsid w:val="00E91F6D"/>
    <w:rsid w:val="00EE5C16"/>
    <w:rsid w:val="00F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1E13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 Black" w:hAnsi="Arial Black"/>
      <w:i/>
      <w:iCs/>
      <w:sz w:val="28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Arial Black" w:hAnsi="Arial Black"/>
      <w:i/>
      <w:iCs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widowControl w:val="0"/>
      <w:tabs>
        <w:tab w:val="left" w:pos="3580"/>
        <w:tab w:val="left" w:pos="9120"/>
      </w:tabs>
    </w:pPr>
    <w:rPr>
      <w:b/>
      <w:bCs/>
      <w:snapToGrid w:val="0"/>
      <w:u w:val="single"/>
    </w:rPr>
  </w:style>
  <w:style w:type="paragraph" w:styleId="Plattetekstinspringen">
    <w:name w:val="Body Text Indent"/>
    <w:basedOn w:val="Standaard"/>
    <w:pPr>
      <w:widowControl w:val="0"/>
      <w:tabs>
        <w:tab w:val="left" w:pos="3580"/>
        <w:tab w:val="left" w:pos="9120"/>
      </w:tabs>
      <w:ind w:left="3544" w:hanging="3544"/>
    </w:pPr>
    <w:rPr>
      <w:rFonts w:ascii="Courier" w:hAnsi="Courier"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styleId="Ballontekst">
    <w:name w:val="Balloon Text"/>
    <w:basedOn w:val="Standaard"/>
    <w:link w:val="BallontekstChar"/>
    <w:rsid w:val="00914E7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14E71"/>
    <w:rPr>
      <w:rFonts w:ascii="Tahoma" w:hAnsi="Tahoma" w:cs="Tahoma"/>
      <w:sz w:val="16"/>
      <w:szCs w:val="16"/>
      <w:lang w:val="nl-NL" w:eastAsia="nl-NL"/>
    </w:rPr>
  </w:style>
  <w:style w:type="table" w:styleId="Tabelraster">
    <w:name w:val="Table Grid"/>
    <w:basedOn w:val="Standaardtabel"/>
    <w:rsid w:val="0065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2">
    <w:name w:val="Table Simple 2"/>
    <w:basedOn w:val="Standaardtabel"/>
    <w:rsid w:val="0000589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.linkedin.com/in/lisimpson" TargetMode="External"/><Relationship Id="rId5" Type="http://schemas.openxmlformats.org/officeDocument/2006/relationships/hyperlink" Target="mailto:lisa.simpson@hotmail.com" TargetMode="External"/><Relationship Id="rId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Internet%20Explorer\Quick%20Launch\Modelblad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Modelblad.dot</Template>
  <TotalTime>10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KH Kempen</Company>
  <LinksUpToDate>false</LinksUpToDate>
  <CharactersWithSpaces>1843</CharactersWithSpaces>
  <SharedDoc>false</SharedDoc>
  <HLinks>
    <vt:vector size="6" baseType="variant">
      <vt:variant>
        <vt:i4>327758</vt:i4>
      </vt:variant>
      <vt:variant>
        <vt:i4>0</vt:i4>
      </vt:variant>
      <vt:variant>
        <vt:i4>0</vt:i4>
      </vt:variant>
      <vt:variant>
        <vt:i4>5</vt:i4>
      </vt:variant>
      <vt:variant>
        <vt:lpwstr>http://www.thomasmore.be/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Dirk De Peuter</dc:creator>
  <cp:lastModifiedBy>Werk PC</cp:lastModifiedBy>
  <cp:revision>6</cp:revision>
  <cp:lastPrinted>2008-10-01T20:03:00Z</cp:lastPrinted>
  <dcterms:created xsi:type="dcterms:W3CDTF">2016-09-08T12:05:00Z</dcterms:created>
  <dcterms:modified xsi:type="dcterms:W3CDTF">2017-09-14T06:23:00Z</dcterms:modified>
</cp:coreProperties>
</file>