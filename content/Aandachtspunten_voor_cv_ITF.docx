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75E42" w14:textId="77777777" w:rsidR="006D04EA" w:rsidRPr="00216AF5" w:rsidRDefault="00216AF5" w:rsidP="00216AF5">
      <w:pPr>
        <w:tabs>
          <w:tab w:val="right" w:pos="8789"/>
        </w:tabs>
        <w:outlineLvl w:val="0"/>
        <w:rPr>
          <w:rFonts w:ascii="Verdana" w:hAnsi="Verdana"/>
          <w:b/>
          <w:sz w:val="28"/>
          <w:szCs w:val="28"/>
          <w:lang w:val="nl-BE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  <w:lang w:val="nl-BE"/>
        </w:rPr>
        <w:t>Tips en a</w:t>
      </w:r>
      <w:r w:rsidR="00486082">
        <w:rPr>
          <w:rFonts w:ascii="Verdana" w:hAnsi="Verdana"/>
          <w:b/>
          <w:sz w:val="28"/>
          <w:szCs w:val="28"/>
          <w:lang w:val="nl-BE"/>
        </w:rPr>
        <w:t>andachtspunten voor cv’s</w:t>
      </w:r>
    </w:p>
    <w:p w14:paraId="0DC7CE8A" w14:textId="77777777" w:rsidR="00445E49" w:rsidRDefault="00445E49" w:rsidP="00683A48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454B3F53" w14:textId="77777777" w:rsidR="00646DD5" w:rsidRDefault="00646DD5" w:rsidP="00342F25">
      <w:pPr>
        <w:tabs>
          <w:tab w:val="right" w:pos="8789"/>
        </w:tabs>
        <w:outlineLvl w:val="0"/>
        <w:rPr>
          <w:rFonts w:ascii="Verdana" w:hAnsi="Verdana"/>
          <w:b/>
          <w:i/>
          <w:sz w:val="18"/>
          <w:szCs w:val="18"/>
          <w:lang w:val="nl-BE"/>
        </w:rPr>
      </w:pPr>
    </w:p>
    <w:p w14:paraId="72C94005" w14:textId="77777777" w:rsidR="006A3931" w:rsidRDefault="006A3931" w:rsidP="00342F25">
      <w:pPr>
        <w:tabs>
          <w:tab w:val="right" w:pos="8789"/>
        </w:tabs>
        <w:outlineLvl w:val="0"/>
        <w:rPr>
          <w:rFonts w:ascii="Verdana" w:hAnsi="Verdana"/>
          <w:b/>
          <w:i/>
          <w:sz w:val="18"/>
          <w:szCs w:val="18"/>
          <w:lang w:val="nl-BE"/>
        </w:rPr>
      </w:pPr>
    </w:p>
    <w:p w14:paraId="2DA9FD19" w14:textId="77777777" w:rsidR="00342F25" w:rsidRPr="001C1910" w:rsidRDefault="001C1910" w:rsidP="00342F25">
      <w:pPr>
        <w:tabs>
          <w:tab w:val="right" w:pos="8789"/>
        </w:tabs>
        <w:outlineLvl w:val="0"/>
        <w:rPr>
          <w:rFonts w:ascii="Verdana" w:hAnsi="Verdana"/>
          <w:b/>
          <w:i/>
          <w:sz w:val="18"/>
          <w:szCs w:val="18"/>
          <w:lang w:val="nl-BE"/>
        </w:rPr>
      </w:pPr>
      <w:r>
        <w:rPr>
          <w:rFonts w:ascii="Verdana" w:hAnsi="Verdana"/>
          <w:b/>
          <w:i/>
          <w:sz w:val="18"/>
          <w:szCs w:val="18"/>
          <w:lang w:val="nl-BE"/>
        </w:rPr>
        <w:t>Vormgeving en lay-out</w:t>
      </w:r>
    </w:p>
    <w:p w14:paraId="6D5F7688" w14:textId="77777777" w:rsidR="002735AE" w:rsidRDefault="002735AE" w:rsidP="00293E8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in </w:t>
      </w:r>
      <w:proofErr w:type="spellStart"/>
      <w:r>
        <w:rPr>
          <w:rFonts w:ascii="Verdana" w:hAnsi="Verdana"/>
          <w:sz w:val="18"/>
          <w:szCs w:val="18"/>
          <w:lang w:val="nl-BE"/>
        </w:rPr>
        <w:t>PDF-formaat</w:t>
      </w:r>
      <w:proofErr w:type="spellEnd"/>
    </w:p>
    <w:p w14:paraId="02532011" w14:textId="77777777" w:rsidR="00293E88" w:rsidRDefault="008C3926" w:rsidP="00293E8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e</w:t>
      </w:r>
      <w:r w:rsidR="00293E88">
        <w:rPr>
          <w:rFonts w:ascii="Verdana" w:hAnsi="Verdana"/>
          <w:sz w:val="18"/>
          <w:szCs w:val="18"/>
          <w:lang w:val="nl-BE"/>
        </w:rPr>
        <w:t xml:space="preserve">en cv moet </w:t>
      </w:r>
      <w:r w:rsidR="00D15CFC">
        <w:rPr>
          <w:rFonts w:ascii="Verdana" w:hAnsi="Verdana"/>
          <w:sz w:val="18"/>
          <w:szCs w:val="18"/>
          <w:lang w:val="nl-BE"/>
        </w:rPr>
        <w:t xml:space="preserve">in elk geval </w:t>
      </w:r>
      <w:r w:rsidR="00293E88">
        <w:rPr>
          <w:rFonts w:ascii="Verdana" w:hAnsi="Verdana"/>
          <w:sz w:val="18"/>
          <w:szCs w:val="18"/>
          <w:lang w:val="nl-BE"/>
        </w:rPr>
        <w:t>verzorgd en overzichtelijk zijn</w:t>
      </w:r>
      <w:r w:rsidR="00216AF5">
        <w:rPr>
          <w:rFonts w:ascii="Verdana" w:hAnsi="Verdana"/>
          <w:sz w:val="18"/>
          <w:szCs w:val="18"/>
          <w:lang w:val="nl-BE"/>
        </w:rPr>
        <w:t>.</w:t>
      </w:r>
    </w:p>
    <w:p w14:paraId="4A01EBF1" w14:textId="77777777" w:rsidR="00293E88" w:rsidRDefault="008C3926" w:rsidP="00293E8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n</w:t>
      </w:r>
      <w:r w:rsidR="00435D58">
        <w:rPr>
          <w:rFonts w:ascii="Verdana" w:hAnsi="Verdana"/>
          <w:sz w:val="18"/>
          <w:szCs w:val="18"/>
          <w:lang w:val="nl-BE"/>
        </w:rPr>
        <w:t>i</w:t>
      </w:r>
      <w:r w:rsidR="00293E88">
        <w:rPr>
          <w:rFonts w:ascii="Verdana" w:hAnsi="Verdana"/>
          <w:sz w:val="18"/>
          <w:szCs w:val="18"/>
          <w:lang w:val="nl-BE"/>
        </w:rPr>
        <w:t>et te lang: 3 pagina’s is te veel.</w:t>
      </w:r>
    </w:p>
    <w:p w14:paraId="46C54622" w14:textId="77777777" w:rsidR="00342F25" w:rsidRPr="002735AE" w:rsidRDefault="008C3926" w:rsidP="002735AE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z</w:t>
      </w:r>
      <w:r w:rsidR="00293E88">
        <w:rPr>
          <w:rFonts w:ascii="Verdana" w:hAnsi="Verdana"/>
          <w:sz w:val="18"/>
          <w:szCs w:val="18"/>
          <w:lang w:val="nl-BE"/>
        </w:rPr>
        <w:t xml:space="preserve">oek voor de vormgeving eventueel inspiratie op het internet, maar ga </w:t>
      </w:r>
      <w:r w:rsidR="002735AE">
        <w:rPr>
          <w:rFonts w:ascii="Verdana" w:hAnsi="Verdana"/>
          <w:sz w:val="18"/>
          <w:szCs w:val="18"/>
          <w:lang w:val="nl-BE"/>
        </w:rPr>
        <w:t>niet zomaar klakkeloos kopiëren</w:t>
      </w:r>
      <w:r w:rsidR="00216AF5" w:rsidRPr="002735AE">
        <w:rPr>
          <w:rFonts w:ascii="Verdana" w:hAnsi="Verdana"/>
          <w:sz w:val="18"/>
          <w:szCs w:val="18"/>
          <w:lang w:val="nl-BE"/>
        </w:rPr>
        <w:br/>
      </w:r>
    </w:p>
    <w:p w14:paraId="19205F12" w14:textId="77777777" w:rsidR="006A3931" w:rsidRDefault="006A3931" w:rsidP="00FE1F00">
      <w:pPr>
        <w:tabs>
          <w:tab w:val="right" w:pos="8789"/>
        </w:tabs>
        <w:outlineLvl w:val="0"/>
        <w:rPr>
          <w:rFonts w:ascii="Verdana" w:hAnsi="Verdana"/>
          <w:b/>
          <w:i/>
          <w:sz w:val="18"/>
          <w:szCs w:val="18"/>
          <w:lang w:val="nl-BE"/>
        </w:rPr>
      </w:pPr>
    </w:p>
    <w:p w14:paraId="09EBEB6B" w14:textId="77777777" w:rsidR="006D04EA" w:rsidRPr="001C1910" w:rsidRDefault="005E5547" w:rsidP="00FE1F00">
      <w:pPr>
        <w:tabs>
          <w:tab w:val="right" w:pos="8789"/>
        </w:tabs>
        <w:outlineLvl w:val="0"/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t>Algemeen</w:t>
      </w:r>
    </w:p>
    <w:p w14:paraId="3AB30BFD" w14:textId="77777777" w:rsidR="00D15CFC" w:rsidRPr="00267E99" w:rsidRDefault="00D15CFC" w:rsidP="00D15CFC">
      <w:pPr>
        <w:numPr>
          <w:ilvl w:val="0"/>
          <w:numId w:val="1"/>
        </w:numPr>
        <w:rPr>
          <w:rFonts w:ascii="Verdana" w:hAnsi="Verdana"/>
          <w:sz w:val="18"/>
          <w:szCs w:val="18"/>
          <w:lang w:val="en-GB"/>
        </w:rPr>
      </w:pPr>
      <w:proofErr w:type="spellStart"/>
      <w:r>
        <w:rPr>
          <w:rFonts w:ascii="Verdana" w:hAnsi="Verdana"/>
          <w:sz w:val="18"/>
          <w:szCs w:val="18"/>
          <w:lang w:val="en-GB"/>
        </w:rPr>
        <w:t>logisch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opgebouwd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en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ingedeeld</w:t>
      </w:r>
      <w:proofErr w:type="spellEnd"/>
    </w:p>
    <w:p w14:paraId="01DFB185" w14:textId="77777777" w:rsidR="007D1F34" w:rsidRDefault="007D1F34" w:rsidP="00ED4860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</w:t>
      </w:r>
      <w:r w:rsidR="00ED4860">
        <w:rPr>
          <w:rFonts w:ascii="Verdana" w:hAnsi="Verdana"/>
          <w:sz w:val="18"/>
          <w:szCs w:val="18"/>
          <w:lang w:val="nl-BE"/>
        </w:rPr>
        <w:t>erzorgd</w:t>
      </w:r>
      <w:r w:rsidR="00D15CFC">
        <w:rPr>
          <w:rFonts w:ascii="Verdana" w:hAnsi="Verdana"/>
          <w:sz w:val="18"/>
          <w:szCs w:val="18"/>
          <w:lang w:val="nl-BE"/>
        </w:rPr>
        <w:t xml:space="preserve"> geformuleerd</w:t>
      </w:r>
    </w:p>
    <w:p w14:paraId="7DA9EF2A" w14:textId="77777777" w:rsidR="003A14DD" w:rsidRDefault="003A14DD" w:rsidP="005E5547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rubrieken die niet relevant zijn laat je weg (dus niet ‘Ervaring: geen’)</w:t>
      </w:r>
    </w:p>
    <w:p w14:paraId="7B4912C5" w14:textId="77777777" w:rsidR="007D1F34" w:rsidRPr="007D1F34" w:rsidRDefault="007D1F34" w:rsidP="007D1F34">
      <w:pPr>
        <w:numPr>
          <w:ilvl w:val="0"/>
          <w:numId w:val="1"/>
        </w:numPr>
        <w:rPr>
          <w:rFonts w:ascii="Verdana" w:hAnsi="Verdana"/>
          <w:sz w:val="18"/>
          <w:szCs w:val="18"/>
          <w:lang w:val="en-GB"/>
        </w:rPr>
      </w:pPr>
      <w:proofErr w:type="spellStart"/>
      <w:r w:rsidRPr="007D1F34">
        <w:rPr>
          <w:rFonts w:ascii="Verdana" w:hAnsi="Verdana"/>
          <w:sz w:val="18"/>
          <w:szCs w:val="18"/>
          <w:lang w:val="en-GB"/>
        </w:rPr>
        <w:t>volledig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en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r w:rsidRPr="007D1F34">
        <w:rPr>
          <w:rFonts w:ascii="Verdana" w:hAnsi="Verdana"/>
          <w:sz w:val="18"/>
          <w:szCs w:val="18"/>
          <w:lang w:val="en-GB"/>
        </w:rPr>
        <w:t>u</w:t>
      </w:r>
      <w:r>
        <w:rPr>
          <w:rFonts w:ascii="Verdana" w:hAnsi="Verdana"/>
          <w:sz w:val="18"/>
          <w:szCs w:val="18"/>
          <w:lang w:val="en-GB"/>
        </w:rPr>
        <w:t>p-to-date</w:t>
      </w:r>
    </w:p>
    <w:p w14:paraId="3D6211B8" w14:textId="77777777" w:rsidR="007D1F34" w:rsidRPr="00E17E02" w:rsidRDefault="007D1F34" w:rsidP="00E17E02">
      <w:pPr>
        <w:numPr>
          <w:ilvl w:val="0"/>
          <w:numId w:val="1"/>
        </w:numPr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voldoende concreet</w:t>
      </w:r>
      <w:r w:rsidR="00E17E02">
        <w:rPr>
          <w:rFonts w:ascii="Verdana" w:hAnsi="Verdana"/>
          <w:sz w:val="18"/>
          <w:szCs w:val="18"/>
          <w:lang w:val="nl-BE"/>
        </w:rPr>
        <w:t>: l</w:t>
      </w:r>
      <w:r w:rsidR="00E17E02" w:rsidRPr="00267E99">
        <w:rPr>
          <w:rFonts w:ascii="Verdana" w:hAnsi="Verdana"/>
          <w:sz w:val="18"/>
          <w:szCs w:val="18"/>
          <w:lang w:val="nl-BE"/>
        </w:rPr>
        <w:t>iever geen beweringen of waardeoordelen over jezelf maar FEITEN die voor zich spreken</w:t>
      </w:r>
    </w:p>
    <w:p w14:paraId="764E86F3" w14:textId="77777777" w:rsidR="007D1F34" w:rsidRPr="00FF6133" w:rsidRDefault="007D1F34" w:rsidP="007D1F34">
      <w:pPr>
        <w:numPr>
          <w:ilvl w:val="0"/>
          <w:numId w:val="1"/>
        </w:numPr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</w:t>
      </w:r>
      <w:r w:rsidRPr="006C3CFB">
        <w:rPr>
          <w:rFonts w:ascii="Verdana" w:hAnsi="Verdana"/>
          <w:sz w:val="18"/>
          <w:szCs w:val="18"/>
          <w:lang w:val="nl-BE"/>
        </w:rPr>
        <w:t xml:space="preserve">oldoende gericht op </w:t>
      </w:r>
      <w:r>
        <w:rPr>
          <w:rFonts w:ascii="Verdana" w:hAnsi="Verdana"/>
          <w:sz w:val="18"/>
          <w:szCs w:val="18"/>
          <w:lang w:val="nl-BE"/>
        </w:rPr>
        <w:t>de soort van stage die je wilt doen</w:t>
      </w:r>
    </w:p>
    <w:p w14:paraId="3D9C0094" w14:textId="77777777" w:rsidR="005343A1" w:rsidRDefault="005343A1" w:rsidP="005343A1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24CF019D" w14:textId="77777777" w:rsidR="006A3931" w:rsidRDefault="006A3931" w:rsidP="005343A1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347DA154" w14:textId="77777777" w:rsidR="005343A1" w:rsidRPr="001C1910" w:rsidRDefault="001C1910" w:rsidP="005343A1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t>Persoonlijke gegevens</w:t>
      </w:r>
    </w:p>
    <w:p w14:paraId="52A2DD52" w14:textId="77777777" w:rsidR="005343A1" w:rsidRDefault="005343A1" w:rsidP="005343A1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een neutrale </w:t>
      </w:r>
      <w:r w:rsidR="00293E88">
        <w:rPr>
          <w:rFonts w:ascii="Verdana" w:hAnsi="Verdana"/>
          <w:sz w:val="18"/>
          <w:szCs w:val="18"/>
          <w:lang w:val="nl-BE"/>
        </w:rPr>
        <w:t>‘</w:t>
      </w:r>
      <w:r w:rsidRPr="00E17E02">
        <w:rPr>
          <w:rFonts w:ascii="Verdana" w:hAnsi="Verdana"/>
          <w:sz w:val="18"/>
          <w:szCs w:val="18"/>
          <w:u w:val="single"/>
          <w:lang w:val="nl-BE"/>
        </w:rPr>
        <w:t>pas</w:t>
      </w:r>
      <w:r>
        <w:rPr>
          <w:rFonts w:ascii="Verdana" w:hAnsi="Verdana"/>
          <w:sz w:val="18"/>
          <w:szCs w:val="18"/>
          <w:lang w:val="nl-BE"/>
        </w:rPr>
        <w:t>foto</w:t>
      </w:r>
      <w:r w:rsidR="00293E88">
        <w:rPr>
          <w:rFonts w:ascii="Verdana" w:hAnsi="Verdana"/>
          <w:sz w:val="18"/>
          <w:szCs w:val="18"/>
          <w:lang w:val="nl-BE"/>
        </w:rPr>
        <w:t>’</w:t>
      </w:r>
      <w:r>
        <w:rPr>
          <w:rFonts w:ascii="Verdana" w:hAnsi="Verdana"/>
          <w:sz w:val="18"/>
          <w:szCs w:val="18"/>
          <w:lang w:val="nl-BE"/>
        </w:rPr>
        <w:t xml:space="preserve"> (geen foto’s van vakantie of een trouwfeest</w:t>
      </w:r>
      <w:r w:rsidR="00927488">
        <w:rPr>
          <w:rFonts w:ascii="Verdana" w:hAnsi="Verdana"/>
          <w:sz w:val="18"/>
          <w:szCs w:val="18"/>
          <w:lang w:val="nl-BE"/>
        </w:rPr>
        <w:t>; géén zonnebril</w:t>
      </w:r>
      <w:r w:rsidR="00E17E02">
        <w:rPr>
          <w:rFonts w:ascii="Verdana" w:hAnsi="Verdana"/>
          <w:sz w:val="18"/>
          <w:szCs w:val="18"/>
          <w:lang w:val="nl-BE"/>
        </w:rPr>
        <w:t xml:space="preserve"> of pet </w:t>
      </w:r>
      <w:r w:rsidR="00927488">
        <w:rPr>
          <w:rFonts w:ascii="Verdana" w:hAnsi="Verdana"/>
          <w:sz w:val="18"/>
          <w:szCs w:val="18"/>
          <w:lang w:val="nl-BE"/>
        </w:rPr>
        <w:t>!</w:t>
      </w:r>
      <w:r>
        <w:rPr>
          <w:rFonts w:ascii="Verdana" w:hAnsi="Verdana"/>
          <w:sz w:val="18"/>
          <w:szCs w:val="18"/>
          <w:lang w:val="nl-BE"/>
        </w:rPr>
        <w:t>)</w:t>
      </w:r>
    </w:p>
    <w:p w14:paraId="4D116968" w14:textId="77777777" w:rsidR="005343A1" w:rsidRDefault="005343A1" w:rsidP="005343A1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voornaam en familienaam (niet in omgekeerde volgorde)</w:t>
      </w:r>
    </w:p>
    <w:p w14:paraId="300593B9" w14:textId="77777777" w:rsidR="005343A1" w:rsidRDefault="00E17E02" w:rsidP="005343A1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1 telefoonnummer (</w:t>
      </w:r>
      <w:proofErr w:type="spellStart"/>
      <w:r>
        <w:rPr>
          <w:rFonts w:ascii="Verdana" w:hAnsi="Verdana"/>
          <w:sz w:val="18"/>
          <w:szCs w:val="18"/>
          <w:lang w:val="nl-BE"/>
        </w:rPr>
        <w:t>GSM-nummer</w:t>
      </w:r>
      <w:proofErr w:type="spellEnd"/>
      <w:r w:rsidR="005343A1">
        <w:rPr>
          <w:rFonts w:ascii="Verdana" w:hAnsi="Verdana"/>
          <w:sz w:val="18"/>
          <w:szCs w:val="18"/>
          <w:lang w:val="nl-BE"/>
        </w:rPr>
        <w:t xml:space="preserve"> is doorgaans het meest praktisch)</w:t>
      </w:r>
      <w:r w:rsidR="00DB547C">
        <w:rPr>
          <w:rFonts w:ascii="Verdana" w:hAnsi="Verdana"/>
          <w:sz w:val="18"/>
          <w:szCs w:val="18"/>
          <w:lang w:val="nl-BE"/>
        </w:rPr>
        <w:br/>
        <w:t>tip 1: pas ev.</w:t>
      </w:r>
      <w:r w:rsidR="005343A1">
        <w:rPr>
          <w:rFonts w:ascii="Verdana" w:hAnsi="Verdana"/>
          <w:sz w:val="18"/>
          <w:szCs w:val="18"/>
          <w:lang w:val="nl-BE"/>
        </w:rPr>
        <w:t xml:space="preserve"> de boodschap aan die een beller te horen krijgt wanneer je niet kunt opnemen</w:t>
      </w:r>
      <w:r w:rsidR="00DB547C">
        <w:rPr>
          <w:rFonts w:ascii="Verdana" w:hAnsi="Verdana"/>
          <w:sz w:val="18"/>
          <w:szCs w:val="18"/>
          <w:lang w:val="nl-BE"/>
        </w:rPr>
        <w:br/>
        <w:t>tip 2: pas op met je telefoonnummer bij je huidige werknemer als je ooit een andere job zoekt</w:t>
      </w:r>
    </w:p>
    <w:p w14:paraId="6100EAFC" w14:textId="77777777" w:rsidR="00B03668" w:rsidRDefault="00DB547C" w:rsidP="005343A1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1 e-mailadres</w:t>
      </w:r>
      <w:r>
        <w:rPr>
          <w:rFonts w:ascii="Verdana" w:hAnsi="Verdana"/>
          <w:sz w:val="18"/>
          <w:szCs w:val="18"/>
          <w:lang w:val="nl-BE"/>
        </w:rPr>
        <w:br/>
        <w:t>l</w:t>
      </w:r>
      <w:r w:rsidR="00B03668">
        <w:rPr>
          <w:rFonts w:ascii="Verdana" w:hAnsi="Verdana"/>
          <w:sz w:val="18"/>
          <w:szCs w:val="18"/>
          <w:lang w:val="nl-BE"/>
        </w:rPr>
        <w:t>et op met ‘rare’ hotmailadressen in de trant van ‘shaggy@hotmail.be’ !</w:t>
      </w:r>
    </w:p>
    <w:p w14:paraId="7B43AA06" w14:textId="77777777" w:rsidR="003A14DD" w:rsidRDefault="00927488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‘burgerlijke </w:t>
      </w:r>
      <w:r w:rsidRPr="00E17E02">
        <w:rPr>
          <w:rFonts w:ascii="Verdana" w:hAnsi="Verdana"/>
          <w:sz w:val="18"/>
          <w:szCs w:val="18"/>
          <w:u w:val="single"/>
          <w:lang w:val="nl-BE"/>
        </w:rPr>
        <w:t>staat</w:t>
      </w:r>
      <w:r>
        <w:rPr>
          <w:rFonts w:ascii="Verdana" w:hAnsi="Verdana"/>
          <w:sz w:val="18"/>
          <w:szCs w:val="18"/>
          <w:lang w:val="nl-BE"/>
        </w:rPr>
        <w:t xml:space="preserve">’ (niet </w:t>
      </w:r>
      <w:r w:rsidR="005343A1">
        <w:rPr>
          <w:rFonts w:ascii="Verdana" w:hAnsi="Verdana"/>
          <w:sz w:val="18"/>
          <w:szCs w:val="18"/>
          <w:lang w:val="nl-BE"/>
        </w:rPr>
        <w:t>’burgerlijke stand’)</w:t>
      </w:r>
      <w:r w:rsidR="003A14DD">
        <w:rPr>
          <w:rFonts w:ascii="Verdana" w:hAnsi="Verdana"/>
          <w:sz w:val="18"/>
          <w:szCs w:val="18"/>
          <w:lang w:val="nl-BE"/>
        </w:rPr>
        <w:br/>
        <w:t>gehuwd (samenwonend) met voornaam + familienaam</w:t>
      </w:r>
      <w:r w:rsidR="003A14DD">
        <w:rPr>
          <w:rFonts w:ascii="Verdana" w:hAnsi="Verdana"/>
          <w:sz w:val="18"/>
          <w:szCs w:val="18"/>
          <w:lang w:val="nl-BE"/>
        </w:rPr>
        <w:br/>
        <w:t>2 kinderen (3 en 5 jaar)</w:t>
      </w:r>
    </w:p>
    <w:p w14:paraId="6DDE9845" w14:textId="77777777" w:rsidR="00E17E02" w:rsidRDefault="00D15CFC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</w:t>
      </w:r>
      <w:r w:rsidR="00E17E02">
        <w:rPr>
          <w:rFonts w:ascii="Verdana" w:hAnsi="Verdana"/>
          <w:sz w:val="18"/>
          <w:szCs w:val="18"/>
          <w:lang w:val="nl-BE"/>
        </w:rPr>
        <w:t xml:space="preserve">ermeld een link naar je LinkedIn-profiel (maak er een aan als je er nog geen hebt); </w:t>
      </w:r>
      <w:r w:rsidR="00E17E02" w:rsidRPr="00E17E02">
        <w:rPr>
          <w:rFonts w:ascii="Verdana" w:hAnsi="Verdana"/>
          <w:sz w:val="18"/>
          <w:szCs w:val="18"/>
          <w:u w:val="single"/>
          <w:lang w:val="nl-BE"/>
        </w:rPr>
        <w:t>niet</w:t>
      </w:r>
      <w:r w:rsidR="00E17E02">
        <w:rPr>
          <w:rFonts w:ascii="Verdana" w:hAnsi="Verdana"/>
          <w:sz w:val="18"/>
          <w:szCs w:val="18"/>
          <w:lang w:val="nl-BE"/>
        </w:rPr>
        <w:t xml:space="preserve"> naar Facebook</w:t>
      </w:r>
    </w:p>
    <w:p w14:paraId="0F848515" w14:textId="77777777" w:rsidR="00E17E02" w:rsidRDefault="00D15CFC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</w:t>
      </w:r>
      <w:r w:rsidR="00E17E02">
        <w:rPr>
          <w:rFonts w:ascii="Verdana" w:hAnsi="Verdana"/>
          <w:sz w:val="18"/>
          <w:szCs w:val="18"/>
          <w:lang w:val="nl-BE"/>
        </w:rPr>
        <w:t>ermeld ev. je twitteraccount (maar enkel als het de moeite waard is !)</w:t>
      </w:r>
    </w:p>
    <w:p w14:paraId="69F22D66" w14:textId="77777777" w:rsidR="003A14DD" w:rsidRDefault="003A14DD" w:rsidP="003A14DD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0AC499CB" w14:textId="77777777" w:rsidR="006A3931" w:rsidRDefault="006A3931" w:rsidP="003A14DD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334CBE43" w14:textId="77777777" w:rsidR="003A14DD" w:rsidRPr="001C1910" w:rsidRDefault="001C1910" w:rsidP="003A14DD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t>Opleiding</w:t>
      </w:r>
    </w:p>
    <w:p w14:paraId="222BEF0D" w14:textId="77777777" w:rsidR="00D15CFC" w:rsidRDefault="00D15CFC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werk altijd omgekeerd chronologisch: de recentste informatie vermeld je eerst!</w:t>
      </w:r>
    </w:p>
    <w:p w14:paraId="0A7E8FFB" w14:textId="77777777" w:rsidR="003A14DD" w:rsidRDefault="003A14DD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vermeld uitdrukkelijk de periodes en geef duidelijk aan of je al dan niet afgestudeerd bent:</w:t>
      </w:r>
    </w:p>
    <w:p w14:paraId="346643E3" w14:textId="77777777" w:rsidR="003A14DD" w:rsidRDefault="003A14DD" w:rsidP="003A14DD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 w:rsidRPr="00FA56A3">
        <w:rPr>
          <w:rFonts w:ascii="Verdana" w:hAnsi="Verdana"/>
          <w:sz w:val="18"/>
          <w:szCs w:val="18"/>
          <w:u w:val="single"/>
          <w:lang w:val="nl-BE"/>
        </w:rPr>
        <w:t>van</w:t>
      </w:r>
      <w:r>
        <w:rPr>
          <w:rFonts w:ascii="Verdana" w:hAnsi="Verdana"/>
          <w:sz w:val="18"/>
          <w:szCs w:val="18"/>
          <w:lang w:val="nl-BE"/>
        </w:rPr>
        <w:t xml:space="preserve"> </w:t>
      </w:r>
      <w:r w:rsidR="00FA56A3">
        <w:rPr>
          <w:rFonts w:ascii="Verdana" w:hAnsi="Verdana"/>
          <w:sz w:val="18"/>
          <w:szCs w:val="18"/>
          <w:lang w:val="nl-BE"/>
        </w:rPr>
        <w:t xml:space="preserve">september </w:t>
      </w:r>
      <w:r w:rsidR="00646DD5">
        <w:rPr>
          <w:rFonts w:ascii="Verdana" w:hAnsi="Verdana"/>
          <w:sz w:val="18"/>
          <w:szCs w:val="18"/>
          <w:lang w:val="nl-BE"/>
        </w:rPr>
        <w:t>201</w:t>
      </w:r>
      <w:r w:rsidR="00D15CFC">
        <w:rPr>
          <w:rFonts w:ascii="Verdana" w:hAnsi="Verdana"/>
          <w:sz w:val="18"/>
          <w:szCs w:val="18"/>
          <w:lang w:val="nl-BE"/>
        </w:rPr>
        <w:t>1</w:t>
      </w:r>
      <w:r w:rsidR="00646DD5">
        <w:rPr>
          <w:rFonts w:ascii="Verdana" w:hAnsi="Verdana"/>
          <w:sz w:val="18"/>
          <w:szCs w:val="18"/>
          <w:lang w:val="nl-BE"/>
        </w:rPr>
        <w:t xml:space="preserve"> </w:t>
      </w:r>
      <w:r w:rsidR="00646DD5" w:rsidRPr="00FA56A3">
        <w:rPr>
          <w:rFonts w:ascii="Verdana" w:hAnsi="Verdana"/>
          <w:sz w:val="18"/>
          <w:szCs w:val="18"/>
          <w:u w:val="single"/>
          <w:lang w:val="nl-BE"/>
        </w:rPr>
        <w:t>tot</w:t>
      </w:r>
      <w:r w:rsidR="00646DD5">
        <w:rPr>
          <w:rFonts w:ascii="Verdana" w:hAnsi="Verdana"/>
          <w:sz w:val="18"/>
          <w:szCs w:val="18"/>
          <w:lang w:val="nl-BE"/>
        </w:rPr>
        <w:t xml:space="preserve"> </w:t>
      </w:r>
      <w:r w:rsidR="00FA56A3">
        <w:rPr>
          <w:rFonts w:ascii="Verdana" w:hAnsi="Verdana"/>
          <w:sz w:val="18"/>
          <w:szCs w:val="18"/>
          <w:lang w:val="nl-BE"/>
        </w:rPr>
        <w:t xml:space="preserve">juni </w:t>
      </w:r>
      <w:r w:rsidR="00646DD5">
        <w:rPr>
          <w:rFonts w:ascii="Verdana" w:hAnsi="Verdana"/>
          <w:sz w:val="18"/>
          <w:szCs w:val="18"/>
          <w:lang w:val="nl-BE"/>
        </w:rPr>
        <w:t>201</w:t>
      </w:r>
      <w:r w:rsidR="00D15CFC">
        <w:rPr>
          <w:rFonts w:ascii="Verdana" w:hAnsi="Verdana"/>
          <w:sz w:val="18"/>
          <w:szCs w:val="18"/>
          <w:lang w:val="nl-BE"/>
        </w:rPr>
        <w:t>5</w:t>
      </w:r>
      <w:r w:rsidR="00FA56A3">
        <w:rPr>
          <w:rFonts w:ascii="Verdana" w:hAnsi="Verdana"/>
          <w:sz w:val="18"/>
          <w:szCs w:val="18"/>
          <w:lang w:val="nl-BE"/>
        </w:rPr>
        <w:t xml:space="preserve"> (voor wat beëindigd is)</w:t>
      </w:r>
    </w:p>
    <w:p w14:paraId="52471BAD" w14:textId="77777777" w:rsidR="003A14DD" w:rsidRDefault="003A14DD" w:rsidP="003A14DD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 w:rsidRPr="00927488">
        <w:rPr>
          <w:rFonts w:ascii="Verdana" w:hAnsi="Verdana"/>
          <w:sz w:val="18"/>
          <w:szCs w:val="18"/>
          <w:u w:val="single"/>
          <w:lang w:val="nl-BE"/>
        </w:rPr>
        <w:t>sinds</w:t>
      </w:r>
      <w:r>
        <w:rPr>
          <w:rFonts w:ascii="Verdana" w:hAnsi="Verdana"/>
          <w:sz w:val="18"/>
          <w:szCs w:val="18"/>
          <w:lang w:val="nl-BE"/>
        </w:rPr>
        <w:t xml:space="preserve"> 20</w:t>
      </w:r>
      <w:r w:rsidR="00646DD5">
        <w:rPr>
          <w:rFonts w:ascii="Verdana" w:hAnsi="Verdana"/>
          <w:sz w:val="18"/>
          <w:szCs w:val="18"/>
          <w:lang w:val="nl-BE"/>
        </w:rPr>
        <w:t>1</w:t>
      </w:r>
      <w:r w:rsidR="00D15CFC">
        <w:rPr>
          <w:rFonts w:ascii="Verdana" w:hAnsi="Verdana"/>
          <w:sz w:val="18"/>
          <w:szCs w:val="18"/>
          <w:lang w:val="nl-BE"/>
        </w:rPr>
        <w:t>4</w:t>
      </w:r>
      <w:r w:rsidR="00927488">
        <w:rPr>
          <w:rFonts w:ascii="Verdana" w:hAnsi="Verdana"/>
          <w:sz w:val="18"/>
          <w:szCs w:val="18"/>
          <w:lang w:val="nl-BE"/>
        </w:rPr>
        <w:t xml:space="preserve"> (voor wat nog niet beëindigd is)</w:t>
      </w:r>
    </w:p>
    <w:p w14:paraId="0CFDAF3E" w14:textId="77777777" w:rsidR="00953015" w:rsidRDefault="00953015" w:rsidP="0095301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hoger onderwijs:</w:t>
      </w:r>
    </w:p>
    <w:p w14:paraId="7B388682" w14:textId="5459F018" w:rsidR="00953015" w:rsidRDefault="00004DA8" w:rsidP="00953015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professionele bachelor</w:t>
      </w:r>
      <w:r w:rsidR="00953015">
        <w:rPr>
          <w:rFonts w:ascii="Verdana" w:hAnsi="Verdana"/>
          <w:sz w:val="18"/>
          <w:szCs w:val="18"/>
          <w:lang w:val="nl-BE"/>
        </w:rPr>
        <w:t xml:space="preserve"> </w:t>
      </w:r>
      <w:r>
        <w:rPr>
          <w:rFonts w:ascii="Verdana" w:hAnsi="Verdana"/>
          <w:sz w:val="18"/>
          <w:szCs w:val="18"/>
          <w:lang w:val="nl-BE"/>
        </w:rPr>
        <w:t xml:space="preserve">in de Elektronica-ICT / </w:t>
      </w:r>
      <w:r w:rsidR="00953015">
        <w:rPr>
          <w:rFonts w:ascii="Verdana" w:hAnsi="Verdana"/>
          <w:sz w:val="18"/>
          <w:szCs w:val="18"/>
          <w:lang w:val="nl-BE"/>
        </w:rPr>
        <w:t>Toegepaste Informatica</w:t>
      </w:r>
      <w:r>
        <w:rPr>
          <w:rFonts w:ascii="Verdana" w:hAnsi="Verdana"/>
          <w:sz w:val="18"/>
          <w:szCs w:val="18"/>
          <w:lang w:val="nl-BE"/>
        </w:rPr>
        <w:t xml:space="preserve"> </w:t>
      </w:r>
      <w:r>
        <w:rPr>
          <w:rFonts w:ascii="Verdana" w:hAnsi="Verdana"/>
          <w:sz w:val="18"/>
          <w:szCs w:val="18"/>
          <w:lang w:val="nl-BE"/>
        </w:rPr>
        <w:br/>
        <w:t xml:space="preserve">keuzerichting Applications / Business Information Technology / Embedded </w:t>
      </w:r>
      <w:proofErr w:type="spellStart"/>
      <w:r>
        <w:rPr>
          <w:rFonts w:ascii="Verdana" w:hAnsi="Verdana"/>
          <w:sz w:val="18"/>
          <w:szCs w:val="18"/>
          <w:lang w:val="nl-BE"/>
        </w:rPr>
        <w:t>devices</w:t>
      </w:r>
      <w:proofErr w:type="spellEnd"/>
      <w:r>
        <w:rPr>
          <w:rFonts w:ascii="Verdana" w:hAnsi="Verdana"/>
          <w:sz w:val="18"/>
          <w:szCs w:val="18"/>
          <w:lang w:val="nl-BE"/>
        </w:rPr>
        <w:t xml:space="preserve"> / </w:t>
      </w:r>
      <w:proofErr w:type="spellStart"/>
      <w:r>
        <w:rPr>
          <w:rFonts w:ascii="Verdana" w:hAnsi="Verdana"/>
          <w:sz w:val="18"/>
          <w:szCs w:val="18"/>
          <w:lang w:val="nl-BE"/>
        </w:rPr>
        <w:t>Infrastructure</w:t>
      </w:r>
      <w:proofErr w:type="spellEnd"/>
      <w:r>
        <w:rPr>
          <w:rFonts w:ascii="Verdana" w:hAnsi="Verdana"/>
          <w:sz w:val="18"/>
          <w:szCs w:val="18"/>
          <w:lang w:val="nl-BE"/>
        </w:rPr>
        <w:t xml:space="preserve"> </w:t>
      </w:r>
    </w:p>
    <w:p w14:paraId="428D10C7" w14:textId="77777777" w:rsidR="00953015" w:rsidRDefault="00953015" w:rsidP="00953015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vermeld ev. de behaalde graad (bv. onderscheiding)</w:t>
      </w:r>
    </w:p>
    <w:p w14:paraId="5870BBD2" w14:textId="77777777" w:rsidR="003A14DD" w:rsidRDefault="003A14DD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middelbaar onderwijs wél</w:t>
      </w:r>
      <w:r w:rsidR="00953015">
        <w:rPr>
          <w:rFonts w:ascii="Verdana" w:hAnsi="Verdana"/>
          <w:sz w:val="18"/>
          <w:szCs w:val="18"/>
          <w:lang w:val="nl-BE"/>
        </w:rPr>
        <w:t xml:space="preserve"> vermelden</w:t>
      </w:r>
      <w:r>
        <w:rPr>
          <w:rFonts w:ascii="Verdana" w:hAnsi="Verdana"/>
          <w:sz w:val="18"/>
          <w:szCs w:val="18"/>
          <w:lang w:val="nl-BE"/>
        </w:rPr>
        <w:t xml:space="preserve"> (= niet voor iedereen hetzelfde)</w:t>
      </w:r>
      <w:r>
        <w:rPr>
          <w:rFonts w:ascii="Verdana" w:hAnsi="Verdana"/>
          <w:sz w:val="18"/>
          <w:szCs w:val="18"/>
          <w:lang w:val="nl-BE"/>
        </w:rPr>
        <w:br/>
        <w:t>vermeld de school (+ gemeente of stad) en de studierichting waarin je bent afgestudeerd</w:t>
      </w:r>
      <w:r w:rsidR="001C1910">
        <w:rPr>
          <w:rFonts w:ascii="Verdana" w:hAnsi="Verdana"/>
          <w:sz w:val="18"/>
          <w:szCs w:val="18"/>
          <w:lang w:val="nl-BE"/>
        </w:rPr>
        <w:t xml:space="preserve"> (vermijd een waslijst als je meerdere keren van school en/of studierichting veranderd bent</w:t>
      </w:r>
      <w:r w:rsidR="00D15CFC">
        <w:rPr>
          <w:rFonts w:ascii="Verdana" w:hAnsi="Verdana"/>
          <w:sz w:val="18"/>
          <w:szCs w:val="18"/>
          <w:lang w:val="nl-BE"/>
        </w:rPr>
        <w:t xml:space="preserve">; enkel </w:t>
      </w:r>
      <w:r w:rsidR="00953015">
        <w:rPr>
          <w:rFonts w:ascii="Verdana" w:hAnsi="Verdana"/>
          <w:sz w:val="18"/>
          <w:szCs w:val="18"/>
          <w:lang w:val="nl-BE"/>
        </w:rPr>
        <w:t>de richting waarin je bent afgestudeerd is eigenlijk relevant</w:t>
      </w:r>
      <w:r w:rsidR="001C1910">
        <w:rPr>
          <w:rFonts w:ascii="Verdana" w:hAnsi="Verdana"/>
          <w:sz w:val="18"/>
          <w:szCs w:val="18"/>
          <w:lang w:val="nl-BE"/>
        </w:rPr>
        <w:t>)</w:t>
      </w:r>
    </w:p>
    <w:p w14:paraId="77E23B81" w14:textId="77777777" w:rsidR="00953015" w:rsidRDefault="00953015" w:rsidP="0095301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lager onderwijs niet vermelden (= in principe voor iedereen hetzelfde)</w:t>
      </w:r>
    </w:p>
    <w:p w14:paraId="3D11CA5C" w14:textId="77777777" w:rsidR="003A14DD" w:rsidRDefault="004116F7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laat </w:t>
      </w:r>
      <w:r w:rsidR="003A14DD">
        <w:rPr>
          <w:rFonts w:ascii="Verdana" w:hAnsi="Verdana"/>
          <w:sz w:val="18"/>
          <w:szCs w:val="18"/>
          <w:lang w:val="nl-BE"/>
        </w:rPr>
        <w:t xml:space="preserve">geen gaten; </w:t>
      </w:r>
      <w:r>
        <w:rPr>
          <w:rFonts w:ascii="Verdana" w:hAnsi="Verdana"/>
          <w:sz w:val="18"/>
          <w:szCs w:val="18"/>
          <w:lang w:val="nl-BE"/>
        </w:rPr>
        <w:t xml:space="preserve">vermeld </w:t>
      </w:r>
      <w:r w:rsidR="003A14DD">
        <w:rPr>
          <w:rFonts w:ascii="Verdana" w:hAnsi="Verdana"/>
          <w:sz w:val="18"/>
          <w:szCs w:val="18"/>
          <w:lang w:val="nl-BE"/>
        </w:rPr>
        <w:t>duidelijke en concrete informatie wanneer je bv. een jaar gewerkt hebt, of een jaar aan de unief hebt geprobeerd</w:t>
      </w:r>
      <w:r w:rsidR="00B42E64">
        <w:rPr>
          <w:rFonts w:ascii="Verdana" w:hAnsi="Verdana"/>
          <w:sz w:val="18"/>
          <w:szCs w:val="18"/>
          <w:lang w:val="nl-BE"/>
        </w:rPr>
        <w:t xml:space="preserve"> (maar daarom moet je er niet noodzakelijk ‘niet geslaagd’ bij vermelden)</w:t>
      </w:r>
    </w:p>
    <w:p w14:paraId="6E8D070F" w14:textId="77777777" w:rsidR="00F026C1" w:rsidRDefault="00F026C1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met een buitenlandse stage maak je indruk</w:t>
      </w:r>
    </w:p>
    <w:p w14:paraId="3354A9E9" w14:textId="77777777" w:rsidR="003A14DD" w:rsidRDefault="003A14DD" w:rsidP="003A14DD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bijkomende opleiding: enkel wat relevant én de moeite waard is (</w:t>
      </w:r>
      <w:r w:rsidR="00953015">
        <w:rPr>
          <w:rFonts w:ascii="Verdana" w:hAnsi="Verdana"/>
          <w:sz w:val="18"/>
          <w:szCs w:val="18"/>
          <w:lang w:val="nl-BE"/>
        </w:rPr>
        <w:t xml:space="preserve">bv. </w:t>
      </w:r>
      <w:r>
        <w:rPr>
          <w:rFonts w:ascii="Verdana" w:hAnsi="Verdana"/>
          <w:sz w:val="18"/>
          <w:szCs w:val="18"/>
          <w:lang w:val="nl-BE"/>
        </w:rPr>
        <w:t xml:space="preserve">een monitorenopleiding bij de CM hoort </w:t>
      </w:r>
      <w:r w:rsidR="00953015">
        <w:rPr>
          <w:rFonts w:ascii="Verdana" w:hAnsi="Verdana"/>
          <w:sz w:val="18"/>
          <w:szCs w:val="18"/>
          <w:lang w:val="nl-BE"/>
        </w:rPr>
        <w:t xml:space="preserve">in het beste geval </w:t>
      </w:r>
      <w:r>
        <w:rPr>
          <w:rFonts w:ascii="Verdana" w:hAnsi="Verdana"/>
          <w:sz w:val="18"/>
          <w:szCs w:val="18"/>
          <w:lang w:val="nl-BE"/>
        </w:rPr>
        <w:t>thuis in de rubriek ‘vrije tijd’)</w:t>
      </w:r>
    </w:p>
    <w:p w14:paraId="52071301" w14:textId="77777777" w:rsidR="003A14DD" w:rsidRDefault="003A14DD" w:rsidP="00D63E8C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7470F283" w14:textId="77777777" w:rsidR="006A3931" w:rsidRDefault="006A3931" w:rsidP="00D63E8C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133C6975" w14:textId="77777777" w:rsidR="00004DA8" w:rsidRDefault="00004DA8">
      <w:pPr>
        <w:rPr>
          <w:rFonts w:ascii="Verdana" w:hAnsi="Verdana"/>
          <w:b/>
          <w:i/>
          <w:sz w:val="18"/>
          <w:szCs w:val="18"/>
          <w:lang w:val="nl-BE"/>
        </w:rPr>
      </w:pPr>
      <w:r>
        <w:rPr>
          <w:rFonts w:ascii="Verdana" w:hAnsi="Verdana"/>
          <w:b/>
          <w:i/>
          <w:sz w:val="18"/>
          <w:szCs w:val="18"/>
          <w:lang w:val="nl-BE"/>
        </w:rPr>
        <w:br w:type="page"/>
      </w:r>
    </w:p>
    <w:p w14:paraId="2C149409" w14:textId="195CABED" w:rsidR="00D63E8C" w:rsidRPr="001C1910" w:rsidRDefault="001C1910" w:rsidP="00D63E8C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lastRenderedPageBreak/>
        <w:t>Ervaring</w:t>
      </w:r>
    </w:p>
    <w:p w14:paraId="2C7FEE45" w14:textId="77777777" w:rsidR="00953015" w:rsidRDefault="00953015" w:rsidP="0095301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werk altijd omgekeerd chronologisch: de recentste informatie vermeld je eerst!</w:t>
      </w:r>
    </w:p>
    <w:p w14:paraId="42E48E1B" w14:textId="77777777" w:rsidR="00D63E8C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je mag stage</w:t>
      </w:r>
      <w:r w:rsidR="00646DD5">
        <w:rPr>
          <w:rFonts w:ascii="Verdana" w:hAnsi="Verdana"/>
          <w:sz w:val="18"/>
          <w:szCs w:val="18"/>
          <w:lang w:val="nl-BE"/>
        </w:rPr>
        <w:t>s</w:t>
      </w:r>
      <w:r>
        <w:rPr>
          <w:rFonts w:ascii="Verdana" w:hAnsi="Verdana"/>
          <w:sz w:val="18"/>
          <w:szCs w:val="18"/>
          <w:lang w:val="nl-BE"/>
        </w:rPr>
        <w:t xml:space="preserve"> vermelden; zet er concrete informatie bij (organisatie, gemeente of stad, belangrijkste taken)</w:t>
      </w:r>
    </w:p>
    <w:p w14:paraId="552C6EC2" w14:textId="77777777" w:rsidR="00747E1F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het kan zinvol zijn om vakantiejobs en weekendjobs te vermelden, zelfs als die niet bij je opleiding aansluiten</w:t>
      </w:r>
    </w:p>
    <w:p w14:paraId="24A1F739" w14:textId="77777777" w:rsidR="004D4B40" w:rsidRDefault="004D4B40" w:rsidP="004D4B40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vermeld uitdrukkelijk de periodes en geef duidelijk aan of </w:t>
      </w:r>
      <w:r w:rsidR="00646DD5">
        <w:rPr>
          <w:rFonts w:ascii="Verdana" w:hAnsi="Verdana"/>
          <w:sz w:val="18"/>
          <w:szCs w:val="18"/>
          <w:lang w:val="nl-BE"/>
        </w:rPr>
        <w:t>het al dan niet achter de rug is</w:t>
      </w:r>
    </w:p>
    <w:p w14:paraId="74960B03" w14:textId="77777777" w:rsidR="004D4B40" w:rsidRDefault="00646DD5" w:rsidP="004D4B40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juni 201</w:t>
      </w:r>
      <w:r w:rsidR="00953015">
        <w:rPr>
          <w:rFonts w:ascii="Verdana" w:hAnsi="Verdana"/>
          <w:sz w:val="18"/>
          <w:szCs w:val="18"/>
          <w:lang w:val="nl-BE"/>
        </w:rPr>
        <w:t>6</w:t>
      </w:r>
    </w:p>
    <w:p w14:paraId="3B3172F8" w14:textId="77777777" w:rsidR="004D4B40" w:rsidRDefault="004D4B40" w:rsidP="004D4B40">
      <w:pPr>
        <w:numPr>
          <w:ilvl w:val="1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sinds </w:t>
      </w:r>
      <w:r w:rsidR="00646DD5">
        <w:rPr>
          <w:rFonts w:ascii="Verdana" w:hAnsi="Verdana"/>
          <w:sz w:val="18"/>
          <w:szCs w:val="18"/>
          <w:lang w:val="nl-BE"/>
        </w:rPr>
        <w:t xml:space="preserve">september </w:t>
      </w:r>
      <w:r>
        <w:rPr>
          <w:rFonts w:ascii="Verdana" w:hAnsi="Verdana"/>
          <w:sz w:val="18"/>
          <w:szCs w:val="18"/>
          <w:lang w:val="nl-BE"/>
        </w:rPr>
        <w:t>20</w:t>
      </w:r>
      <w:r w:rsidR="00646DD5">
        <w:rPr>
          <w:rFonts w:ascii="Verdana" w:hAnsi="Verdana"/>
          <w:sz w:val="18"/>
          <w:szCs w:val="18"/>
          <w:lang w:val="nl-BE"/>
        </w:rPr>
        <w:t>1</w:t>
      </w:r>
      <w:r w:rsidR="00953015">
        <w:rPr>
          <w:rFonts w:ascii="Verdana" w:hAnsi="Verdana"/>
          <w:sz w:val="18"/>
          <w:szCs w:val="18"/>
          <w:lang w:val="nl-BE"/>
        </w:rPr>
        <w:t>5</w:t>
      </w:r>
    </w:p>
    <w:p w14:paraId="731457C0" w14:textId="77777777" w:rsidR="00747E1F" w:rsidRDefault="00747E1F" w:rsidP="00747E1F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6E7761C6" w14:textId="77777777" w:rsidR="00646DD5" w:rsidRDefault="00646DD5" w:rsidP="00747E1F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74EEE109" w14:textId="77777777" w:rsidR="00747E1F" w:rsidRPr="001C1910" w:rsidRDefault="00747E1F" w:rsidP="00747E1F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t>Sp</w:t>
      </w:r>
      <w:r w:rsidR="001C1910" w:rsidRPr="001C1910">
        <w:rPr>
          <w:rFonts w:ascii="Verdana" w:hAnsi="Verdana"/>
          <w:b/>
          <w:i/>
          <w:sz w:val="18"/>
          <w:szCs w:val="18"/>
          <w:lang w:val="nl-BE"/>
        </w:rPr>
        <w:t>ecifieke kennis en vaardigheden</w:t>
      </w:r>
    </w:p>
    <w:p w14:paraId="0B3C1D12" w14:textId="77777777" w:rsidR="00953015" w:rsidRDefault="00953015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als je weinig of geen relevante ervaring hebt, is het</w:t>
      </w:r>
      <w:r w:rsidR="008C3926">
        <w:rPr>
          <w:rFonts w:ascii="Verdana" w:hAnsi="Verdana"/>
          <w:sz w:val="18"/>
          <w:szCs w:val="18"/>
          <w:lang w:val="nl-BE"/>
        </w:rPr>
        <w:t xml:space="preserve"> waarschijnlijk een goed idee om deze rubriek vóór de rubriek ‘Ervaring’ te zetten</w:t>
      </w:r>
    </w:p>
    <w:p w14:paraId="1C33E653" w14:textId="77777777" w:rsidR="00747E1F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wees eerlijk en realistisch</w:t>
      </w:r>
    </w:p>
    <w:p w14:paraId="0E17CD21" w14:textId="77777777" w:rsidR="00747E1F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vermeld hier zaken die relevant zijn; ga in op de eisen in de werkaanbieding (als informaticus kennis van MS Office vermelden kan in het ene geval een goed en in het andere geval een slecht idee zijn)</w:t>
      </w:r>
    </w:p>
    <w:p w14:paraId="42252FB3" w14:textId="77777777" w:rsidR="00953015" w:rsidRDefault="00953015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vermeld duidelijke en concrete informatie over bv. Technologieën die je beheerst, zodat men je niveau kan inschatten (bv. basiskennis, grondige kennis, uitgebreide ervaring)</w:t>
      </w:r>
    </w:p>
    <w:p w14:paraId="27A3AF29" w14:textId="77777777" w:rsidR="00747E1F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vermeld ev. projecten die </w:t>
      </w:r>
      <w:r w:rsidR="00953015">
        <w:rPr>
          <w:rFonts w:ascii="Verdana" w:hAnsi="Verdana"/>
          <w:sz w:val="18"/>
          <w:szCs w:val="18"/>
          <w:lang w:val="nl-BE"/>
        </w:rPr>
        <w:t xml:space="preserve">je </w:t>
      </w:r>
      <w:r>
        <w:rPr>
          <w:rFonts w:ascii="Verdana" w:hAnsi="Verdana"/>
          <w:sz w:val="18"/>
          <w:szCs w:val="18"/>
          <w:lang w:val="nl-BE"/>
        </w:rPr>
        <w:t>al gereali</w:t>
      </w:r>
      <w:r w:rsidR="00953015">
        <w:rPr>
          <w:rFonts w:ascii="Verdana" w:hAnsi="Verdana"/>
          <w:sz w:val="18"/>
          <w:szCs w:val="18"/>
          <w:lang w:val="nl-BE"/>
        </w:rPr>
        <w:t xml:space="preserve">seerd hebt, </w:t>
      </w:r>
      <w:r w:rsidR="00927488">
        <w:rPr>
          <w:rFonts w:ascii="Verdana" w:hAnsi="Verdana"/>
          <w:sz w:val="18"/>
          <w:szCs w:val="18"/>
          <w:lang w:val="nl-BE"/>
        </w:rPr>
        <w:t>bv. websites die je</w:t>
      </w:r>
      <w:r w:rsidR="00953015">
        <w:rPr>
          <w:rFonts w:ascii="Verdana" w:hAnsi="Verdana"/>
          <w:sz w:val="18"/>
          <w:szCs w:val="18"/>
          <w:lang w:val="nl-BE"/>
        </w:rPr>
        <w:t xml:space="preserve"> gemaakt hebt, je stageproject,</w:t>
      </w:r>
      <w:r>
        <w:rPr>
          <w:rFonts w:ascii="Verdana" w:hAnsi="Verdana"/>
          <w:sz w:val="18"/>
          <w:szCs w:val="18"/>
          <w:lang w:val="nl-BE"/>
        </w:rPr>
        <w:t xml:space="preserve"> het </w:t>
      </w:r>
      <w:r w:rsidR="00927488">
        <w:rPr>
          <w:rFonts w:ascii="Verdana" w:hAnsi="Verdana"/>
          <w:sz w:val="18"/>
          <w:szCs w:val="18"/>
          <w:lang w:val="nl-BE"/>
        </w:rPr>
        <w:t>PH</w:t>
      </w:r>
      <w:r w:rsidR="00953015">
        <w:rPr>
          <w:rFonts w:ascii="Verdana" w:hAnsi="Verdana"/>
          <w:sz w:val="18"/>
          <w:szCs w:val="18"/>
          <w:lang w:val="nl-BE"/>
        </w:rPr>
        <w:t>P-project,</w:t>
      </w:r>
      <w:r w:rsidR="00646DD5">
        <w:rPr>
          <w:rFonts w:ascii="Verdana" w:hAnsi="Verdana"/>
          <w:sz w:val="18"/>
          <w:szCs w:val="18"/>
          <w:lang w:val="nl-BE"/>
        </w:rPr>
        <w:t xml:space="preserve"> het Business-</w:t>
      </w:r>
      <w:r w:rsidR="00953015">
        <w:rPr>
          <w:rFonts w:ascii="Verdana" w:hAnsi="Verdana"/>
          <w:sz w:val="18"/>
          <w:szCs w:val="18"/>
          <w:lang w:val="nl-BE"/>
        </w:rPr>
        <w:t>Project</w:t>
      </w:r>
      <w:r>
        <w:rPr>
          <w:rFonts w:ascii="Verdana" w:hAnsi="Verdana"/>
          <w:sz w:val="18"/>
          <w:szCs w:val="18"/>
          <w:lang w:val="nl-BE"/>
        </w:rPr>
        <w:t>, op voorwaarde dat het relevante informatie is</w:t>
      </w:r>
      <w:r w:rsidR="00F026C1">
        <w:rPr>
          <w:rFonts w:ascii="Verdana" w:hAnsi="Verdana"/>
          <w:sz w:val="18"/>
          <w:szCs w:val="18"/>
          <w:lang w:val="nl-BE"/>
        </w:rPr>
        <w:t xml:space="preserve"> (feiten zijn altijd beter dan beweringen</w:t>
      </w:r>
      <w:r w:rsidR="00646DD5">
        <w:rPr>
          <w:rFonts w:ascii="Verdana" w:hAnsi="Verdana"/>
          <w:sz w:val="18"/>
          <w:szCs w:val="18"/>
          <w:lang w:val="nl-BE"/>
        </w:rPr>
        <w:t xml:space="preserve"> </w:t>
      </w:r>
      <w:r w:rsidR="00F026C1">
        <w:rPr>
          <w:rFonts w:ascii="Verdana" w:hAnsi="Verdana"/>
          <w:sz w:val="18"/>
          <w:szCs w:val="18"/>
          <w:lang w:val="nl-BE"/>
        </w:rPr>
        <w:t>!)</w:t>
      </w:r>
    </w:p>
    <w:p w14:paraId="4D837629" w14:textId="77777777" w:rsidR="00747E1F" w:rsidRDefault="00747E1F" w:rsidP="00747E1F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wees eerlijk en realistisch voor je kennis van vreemde talen (vermeld bij Nederlands gewoon ‘moedertaal’)</w:t>
      </w:r>
    </w:p>
    <w:p w14:paraId="4758DA8F" w14:textId="77777777" w:rsidR="001C1910" w:rsidRDefault="001C1910" w:rsidP="001C1910">
      <w:pPr>
        <w:tabs>
          <w:tab w:val="right" w:pos="8789"/>
        </w:tabs>
        <w:ind w:left="720"/>
        <w:rPr>
          <w:rFonts w:ascii="Verdana" w:hAnsi="Verdana"/>
          <w:sz w:val="18"/>
          <w:szCs w:val="18"/>
          <w:lang w:val="nl-BE"/>
        </w:rPr>
      </w:pPr>
    </w:p>
    <w:p w14:paraId="36C58DB8" w14:textId="77777777" w:rsidR="006A3931" w:rsidRDefault="006A3931" w:rsidP="00F026C1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53DAA9A7" w14:textId="77777777" w:rsidR="00F026C1" w:rsidRPr="001C1910" w:rsidRDefault="001C1910" w:rsidP="00F026C1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>
        <w:rPr>
          <w:rFonts w:ascii="Verdana" w:hAnsi="Verdana"/>
          <w:b/>
          <w:i/>
          <w:sz w:val="18"/>
          <w:szCs w:val="18"/>
          <w:lang w:val="nl-BE"/>
        </w:rPr>
        <w:t>Vrije tijd</w:t>
      </w:r>
    </w:p>
    <w:p w14:paraId="06AB5565" w14:textId="77777777" w:rsidR="00F026C1" w:rsidRPr="00953015" w:rsidRDefault="00F026C1" w:rsidP="0095301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het komt positief over als je kunt tonen dat je een brede interesse hebt, dynamisch, actief en creatief bent (sport, cultuur, verantwoordelijkheid in een vereniging, …)</w:t>
      </w:r>
      <w:r w:rsidR="00953015">
        <w:rPr>
          <w:rFonts w:ascii="Verdana" w:hAnsi="Verdana"/>
          <w:sz w:val="18"/>
          <w:szCs w:val="18"/>
          <w:lang w:val="nl-BE"/>
        </w:rPr>
        <w:br/>
      </w:r>
      <w:r w:rsidRPr="00953015">
        <w:rPr>
          <w:rFonts w:ascii="Verdana" w:hAnsi="Verdana"/>
          <w:sz w:val="18"/>
          <w:szCs w:val="18"/>
          <w:lang w:val="nl-BE"/>
        </w:rPr>
        <w:t xml:space="preserve">wees </w:t>
      </w:r>
      <w:r w:rsidR="00953015">
        <w:rPr>
          <w:rFonts w:ascii="Verdana" w:hAnsi="Verdana"/>
          <w:sz w:val="18"/>
          <w:szCs w:val="18"/>
          <w:lang w:val="nl-BE"/>
        </w:rPr>
        <w:t>wel</w:t>
      </w:r>
      <w:r w:rsidRPr="00953015">
        <w:rPr>
          <w:rFonts w:ascii="Verdana" w:hAnsi="Verdana"/>
          <w:sz w:val="18"/>
          <w:szCs w:val="18"/>
          <w:lang w:val="nl-BE"/>
        </w:rPr>
        <w:t xml:space="preserve"> eerlijk; als je 5 keer op een jaar naar de bioscoop gaat, is film geen hobby </w:t>
      </w:r>
      <w:r w:rsidR="00953015">
        <w:rPr>
          <w:rFonts w:ascii="Verdana" w:hAnsi="Verdana"/>
          <w:sz w:val="18"/>
          <w:szCs w:val="18"/>
          <w:lang w:val="nl-BE"/>
        </w:rPr>
        <w:t>van</w:t>
      </w:r>
      <w:r w:rsidRPr="00953015">
        <w:rPr>
          <w:rFonts w:ascii="Verdana" w:hAnsi="Verdana"/>
          <w:sz w:val="18"/>
          <w:szCs w:val="18"/>
          <w:lang w:val="nl-BE"/>
        </w:rPr>
        <w:t xml:space="preserve"> jou; als je 5 boeken leest op een jaar is lezen geen hobby</w:t>
      </w:r>
    </w:p>
    <w:p w14:paraId="75F7C27A" w14:textId="77777777" w:rsidR="00953015" w:rsidRDefault="00953015" w:rsidP="0095301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verantwoordelijkheid in een studentenvereniging, een jeugdclub, een jeugdvereniging, een voetbalploeg, een fanfare, een koor, … wordt op prijs gesteld</w:t>
      </w:r>
    </w:p>
    <w:p w14:paraId="3CECCAC4" w14:textId="77777777" w:rsidR="00F026C1" w:rsidRDefault="00F026C1" w:rsidP="00F026C1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het komt niet erg positief over als je helemaal geen hobby’s hebt, of enkel tv-kijken </w:t>
      </w:r>
      <w:r w:rsidR="00646DD5">
        <w:rPr>
          <w:rFonts w:ascii="Verdana" w:hAnsi="Verdana"/>
          <w:sz w:val="18"/>
          <w:szCs w:val="18"/>
          <w:lang w:val="nl-BE"/>
        </w:rPr>
        <w:t>of gamen</w:t>
      </w:r>
      <w:r>
        <w:rPr>
          <w:rFonts w:ascii="Verdana" w:hAnsi="Verdana"/>
          <w:sz w:val="18"/>
          <w:szCs w:val="18"/>
          <w:lang w:val="nl-BE"/>
        </w:rPr>
        <w:t xml:space="preserve"> kunt vermelden</w:t>
      </w:r>
    </w:p>
    <w:p w14:paraId="632B9233" w14:textId="77777777" w:rsidR="00F026C1" w:rsidRDefault="00646DD5" w:rsidP="000C1BAC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overdrijf niet</w:t>
      </w:r>
      <w:r w:rsidR="00F026C1">
        <w:rPr>
          <w:rFonts w:ascii="Verdana" w:hAnsi="Verdana"/>
          <w:sz w:val="18"/>
          <w:szCs w:val="18"/>
          <w:lang w:val="nl-BE"/>
        </w:rPr>
        <w:t>: als je bij 5 verenigingen bent, in een rockbandje speelt, avondschool Italiaans volgt, triatlons loopt en bergen beklimt, gaat men zich afvragen of je nog tijd en energie over hebt voor je werk</w:t>
      </w:r>
      <w:r>
        <w:rPr>
          <w:rFonts w:ascii="Verdana" w:hAnsi="Verdana"/>
          <w:sz w:val="18"/>
          <w:szCs w:val="18"/>
          <w:lang w:val="nl-BE"/>
        </w:rPr>
        <w:t xml:space="preserve"> of stage</w:t>
      </w:r>
    </w:p>
    <w:p w14:paraId="199495EE" w14:textId="77777777" w:rsidR="000C1BAC" w:rsidRDefault="000C1BAC" w:rsidP="000C1BAC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74489869" w14:textId="77777777" w:rsidR="006A3931" w:rsidRDefault="006A3931" w:rsidP="000C1BAC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200BE2E4" w14:textId="77777777" w:rsidR="000C1BAC" w:rsidRPr="001C1910" w:rsidRDefault="00B03668" w:rsidP="000C1BAC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 w:rsidRPr="001C1910">
        <w:rPr>
          <w:rFonts w:ascii="Verdana" w:hAnsi="Verdana"/>
          <w:b/>
          <w:i/>
          <w:sz w:val="18"/>
          <w:szCs w:val="18"/>
          <w:lang w:val="nl-BE"/>
        </w:rPr>
        <w:t>Voeg eventueel een rubri</w:t>
      </w:r>
      <w:r w:rsidR="001C1910">
        <w:rPr>
          <w:rFonts w:ascii="Verdana" w:hAnsi="Verdana"/>
          <w:b/>
          <w:i/>
          <w:sz w:val="18"/>
          <w:szCs w:val="18"/>
          <w:lang w:val="nl-BE"/>
        </w:rPr>
        <w:t>ek ‘persoonlijke interesse’ toe</w:t>
      </w:r>
    </w:p>
    <w:p w14:paraId="030C0A4A" w14:textId="77777777" w:rsidR="00B03668" w:rsidRDefault="00B03668" w:rsidP="00B0366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daarin kun je duidelijk maken wat voor soort van werk</w:t>
      </w:r>
      <w:r w:rsidR="00953015">
        <w:rPr>
          <w:rFonts w:ascii="Verdana" w:hAnsi="Verdana"/>
          <w:sz w:val="18"/>
          <w:szCs w:val="18"/>
          <w:lang w:val="nl-BE"/>
        </w:rPr>
        <w:t xml:space="preserve"> (of stage)</w:t>
      </w:r>
      <w:r>
        <w:rPr>
          <w:rFonts w:ascii="Verdana" w:hAnsi="Verdana"/>
          <w:sz w:val="18"/>
          <w:szCs w:val="18"/>
          <w:lang w:val="nl-BE"/>
        </w:rPr>
        <w:t xml:space="preserve"> je graag wil doen </w:t>
      </w:r>
      <w:r w:rsidR="00FA56A3">
        <w:rPr>
          <w:rFonts w:ascii="Verdana" w:hAnsi="Verdana"/>
          <w:sz w:val="18"/>
          <w:szCs w:val="18"/>
          <w:lang w:val="nl-BE"/>
        </w:rPr>
        <w:t xml:space="preserve">of in welke richting je later graag wil doorgroeien of specialiseren </w:t>
      </w:r>
      <w:r>
        <w:rPr>
          <w:rFonts w:ascii="Verdana" w:hAnsi="Verdana"/>
          <w:sz w:val="18"/>
          <w:szCs w:val="18"/>
          <w:lang w:val="nl-BE"/>
        </w:rPr>
        <w:t>(je laat dit natuurlijk aansluiten bij informatie uit de werk</w:t>
      </w:r>
      <w:r w:rsidR="00FA56A3">
        <w:rPr>
          <w:rFonts w:ascii="Verdana" w:hAnsi="Verdana"/>
          <w:sz w:val="18"/>
          <w:szCs w:val="18"/>
          <w:lang w:val="nl-BE"/>
        </w:rPr>
        <w:t>- of stage</w:t>
      </w:r>
      <w:r>
        <w:rPr>
          <w:rFonts w:ascii="Verdana" w:hAnsi="Verdana"/>
          <w:sz w:val="18"/>
          <w:szCs w:val="18"/>
          <w:lang w:val="nl-BE"/>
        </w:rPr>
        <w:t>aanbieding)</w:t>
      </w:r>
    </w:p>
    <w:p w14:paraId="7FF37AF7" w14:textId="77777777" w:rsidR="00B03668" w:rsidRDefault="00FA56A3" w:rsidP="00B0366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je kunt</w:t>
      </w:r>
      <w:r w:rsidR="00B03668">
        <w:rPr>
          <w:rFonts w:ascii="Verdana" w:hAnsi="Verdana"/>
          <w:sz w:val="18"/>
          <w:szCs w:val="18"/>
          <w:lang w:val="nl-BE"/>
        </w:rPr>
        <w:t xml:space="preserve"> ook verwijzen naar zaken die je al gedaan hebt en waar je je verder in wil ontwikkelen</w:t>
      </w:r>
    </w:p>
    <w:p w14:paraId="3AC15DE1" w14:textId="77777777" w:rsidR="00B03668" w:rsidRDefault="00B03668" w:rsidP="00B0366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als je concrete (!) plannen om specifieke verdere opleiding te volgen, dan kun je dat hier</w:t>
      </w:r>
      <w:r w:rsidR="00B15BDC">
        <w:rPr>
          <w:rFonts w:ascii="Verdana" w:hAnsi="Verdana"/>
          <w:sz w:val="18"/>
          <w:szCs w:val="18"/>
          <w:lang w:val="nl-BE"/>
        </w:rPr>
        <w:t xml:space="preserve"> </w:t>
      </w:r>
      <w:r>
        <w:rPr>
          <w:rFonts w:ascii="Verdana" w:hAnsi="Verdana"/>
          <w:sz w:val="18"/>
          <w:szCs w:val="18"/>
          <w:lang w:val="nl-BE"/>
        </w:rPr>
        <w:t>vermelden (geen vage voornemens om ooit nog eens bijscholing te volgen)</w:t>
      </w:r>
    </w:p>
    <w:p w14:paraId="273B4CCB" w14:textId="77777777" w:rsidR="00B03668" w:rsidRDefault="00B03668" w:rsidP="00B0366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als je in</w:t>
      </w:r>
      <w:r w:rsidR="00B15BDC">
        <w:rPr>
          <w:rFonts w:ascii="Verdana" w:hAnsi="Verdana"/>
          <w:sz w:val="18"/>
          <w:szCs w:val="18"/>
          <w:lang w:val="nl-BE"/>
        </w:rPr>
        <w:t xml:space="preserve"> </w:t>
      </w:r>
      <w:r>
        <w:rPr>
          <w:rFonts w:ascii="Verdana" w:hAnsi="Verdana"/>
          <w:sz w:val="18"/>
          <w:szCs w:val="18"/>
          <w:lang w:val="nl-BE"/>
        </w:rPr>
        <w:t xml:space="preserve">deze rubriek duidelijk maakt dat je nagedacht hebt over wat je wil, dan maak je een goede indruk, en </w:t>
      </w:r>
      <w:r w:rsidR="00953015">
        <w:rPr>
          <w:rFonts w:ascii="Verdana" w:hAnsi="Verdana"/>
          <w:sz w:val="18"/>
          <w:szCs w:val="18"/>
          <w:lang w:val="nl-BE"/>
        </w:rPr>
        <w:t xml:space="preserve">die wordt </w:t>
      </w:r>
      <w:r>
        <w:rPr>
          <w:rFonts w:ascii="Verdana" w:hAnsi="Verdana"/>
          <w:sz w:val="18"/>
          <w:szCs w:val="18"/>
          <w:lang w:val="nl-BE"/>
        </w:rPr>
        <w:t xml:space="preserve">uiteraard </w:t>
      </w:r>
      <w:r w:rsidR="00953015">
        <w:rPr>
          <w:rFonts w:ascii="Verdana" w:hAnsi="Verdana"/>
          <w:sz w:val="18"/>
          <w:szCs w:val="18"/>
          <w:lang w:val="nl-BE"/>
        </w:rPr>
        <w:t>nog sterker</w:t>
      </w:r>
      <w:r>
        <w:rPr>
          <w:rFonts w:ascii="Verdana" w:hAnsi="Verdana"/>
          <w:sz w:val="18"/>
          <w:szCs w:val="18"/>
          <w:lang w:val="nl-BE"/>
        </w:rPr>
        <w:t xml:space="preserve"> als </w:t>
      </w:r>
      <w:r w:rsidR="00953015">
        <w:rPr>
          <w:rFonts w:ascii="Verdana" w:hAnsi="Verdana"/>
          <w:sz w:val="18"/>
          <w:szCs w:val="18"/>
          <w:lang w:val="nl-BE"/>
        </w:rPr>
        <w:t>he</w:t>
      </w:r>
      <w:r>
        <w:rPr>
          <w:rFonts w:ascii="Verdana" w:hAnsi="Verdana"/>
          <w:sz w:val="18"/>
          <w:szCs w:val="18"/>
          <w:lang w:val="nl-BE"/>
        </w:rPr>
        <w:t>t aansluit bij de aangeboden job</w:t>
      </w:r>
      <w:r w:rsidR="00FA56A3">
        <w:rPr>
          <w:rFonts w:ascii="Verdana" w:hAnsi="Verdana"/>
          <w:sz w:val="18"/>
          <w:szCs w:val="18"/>
          <w:lang w:val="nl-BE"/>
        </w:rPr>
        <w:t xml:space="preserve"> of stageplaats</w:t>
      </w:r>
    </w:p>
    <w:p w14:paraId="28FDC93C" w14:textId="77777777" w:rsidR="00B03668" w:rsidRDefault="00B03668" w:rsidP="00B03668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je moet daar wel eerlijk en realistisch in zijn</w:t>
      </w:r>
    </w:p>
    <w:p w14:paraId="2B1DD332" w14:textId="77777777" w:rsidR="00357455" w:rsidRDefault="00357455" w:rsidP="00357455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323BFB2F" w14:textId="77777777" w:rsidR="006A3931" w:rsidRDefault="006A3931" w:rsidP="00357455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</w:p>
    <w:p w14:paraId="422001A2" w14:textId="77777777" w:rsidR="00357455" w:rsidRPr="001C1910" w:rsidRDefault="001C1910" w:rsidP="00357455">
      <w:pPr>
        <w:tabs>
          <w:tab w:val="right" w:pos="8789"/>
        </w:tabs>
        <w:rPr>
          <w:rFonts w:ascii="Verdana" w:hAnsi="Verdana"/>
          <w:b/>
          <w:i/>
          <w:sz w:val="18"/>
          <w:szCs w:val="18"/>
          <w:lang w:val="nl-BE"/>
        </w:rPr>
      </w:pPr>
      <w:r>
        <w:rPr>
          <w:rFonts w:ascii="Verdana" w:hAnsi="Verdana"/>
          <w:b/>
          <w:i/>
          <w:sz w:val="18"/>
          <w:szCs w:val="18"/>
          <w:lang w:val="nl-BE"/>
        </w:rPr>
        <w:t>Referenties</w:t>
      </w:r>
    </w:p>
    <w:p w14:paraId="60EB693C" w14:textId="77777777" w:rsidR="00357455" w:rsidRDefault="00357455" w:rsidP="0035745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enkel wanneer het zinvol is (</w:t>
      </w:r>
      <w:r w:rsidR="007A359E">
        <w:rPr>
          <w:rFonts w:ascii="Verdana" w:hAnsi="Verdana"/>
          <w:sz w:val="18"/>
          <w:szCs w:val="18"/>
          <w:lang w:val="nl-BE"/>
        </w:rPr>
        <w:t xml:space="preserve">bv. </w:t>
      </w:r>
      <w:r>
        <w:rPr>
          <w:rFonts w:ascii="Verdana" w:hAnsi="Verdana"/>
          <w:sz w:val="18"/>
          <w:szCs w:val="18"/>
          <w:lang w:val="nl-BE"/>
        </w:rPr>
        <w:t>stagebegeleiders, vorige of huidige werkgevers)</w:t>
      </w:r>
      <w:r w:rsidR="007A359E">
        <w:rPr>
          <w:rFonts w:ascii="Verdana" w:hAnsi="Verdana"/>
          <w:sz w:val="18"/>
          <w:szCs w:val="18"/>
          <w:lang w:val="nl-BE"/>
        </w:rPr>
        <w:br/>
      </w:r>
      <w:r w:rsidR="00927488">
        <w:rPr>
          <w:rFonts w:ascii="Verdana" w:hAnsi="Verdana"/>
          <w:sz w:val="18"/>
          <w:szCs w:val="18"/>
          <w:lang w:val="nl-BE"/>
        </w:rPr>
        <w:t>het is niet erg zinvol om</w:t>
      </w:r>
      <w:r w:rsidR="007A359E">
        <w:rPr>
          <w:rFonts w:ascii="Verdana" w:hAnsi="Verdana"/>
          <w:sz w:val="18"/>
          <w:szCs w:val="18"/>
          <w:lang w:val="nl-BE"/>
        </w:rPr>
        <w:t xml:space="preserve"> docenten als referentie op te geven </w:t>
      </w:r>
    </w:p>
    <w:p w14:paraId="42310447" w14:textId="77777777" w:rsidR="00357455" w:rsidRDefault="00357455" w:rsidP="0035745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enkel wanneer je zeker weet dat die mensen je gaan aanbevelen</w:t>
      </w:r>
    </w:p>
    <w:p w14:paraId="6D7DFDB1" w14:textId="77777777" w:rsidR="00357455" w:rsidRDefault="00357455" w:rsidP="0035745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enkel nadat je toestemming hebt gevraagd om die mensen als referentie op te geven</w:t>
      </w:r>
    </w:p>
    <w:p w14:paraId="157A70B4" w14:textId="77777777" w:rsidR="00357455" w:rsidRDefault="00357455" w:rsidP="0035745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>naam + functie + organisatie</w:t>
      </w:r>
      <w:r w:rsidR="00B42E64">
        <w:rPr>
          <w:rFonts w:ascii="Verdana" w:hAnsi="Verdana"/>
          <w:sz w:val="18"/>
          <w:szCs w:val="18"/>
          <w:lang w:val="nl-BE"/>
        </w:rPr>
        <w:t xml:space="preserve"> + contactgegevens (telefoonnummers en ev. e-mail; postadressen zijn zinloos)</w:t>
      </w:r>
    </w:p>
    <w:p w14:paraId="1542778B" w14:textId="77777777" w:rsidR="00B42E64" w:rsidRDefault="00B42E64" w:rsidP="00357455">
      <w:pPr>
        <w:numPr>
          <w:ilvl w:val="0"/>
          <w:numId w:val="1"/>
        </w:num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  <w:r>
        <w:rPr>
          <w:rFonts w:ascii="Verdana" w:hAnsi="Verdana"/>
          <w:sz w:val="18"/>
          <w:szCs w:val="18"/>
          <w:lang w:val="nl-BE"/>
        </w:rPr>
        <w:t xml:space="preserve">tip 3: vraag </w:t>
      </w:r>
      <w:r w:rsidR="00FA56A3">
        <w:rPr>
          <w:rFonts w:ascii="Verdana" w:hAnsi="Verdana"/>
          <w:sz w:val="18"/>
          <w:szCs w:val="18"/>
          <w:lang w:val="nl-BE"/>
        </w:rPr>
        <w:t>een</w:t>
      </w:r>
      <w:r>
        <w:rPr>
          <w:rFonts w:ascii="Verdana" w:hAnsi="Verdana"/>
          <w:sz w:val="18"/>
          <w:szCs w:val="18"/>
          <w:lang w:val="nl-BE"/>
        </w:rPr>
        <w:t xml:space="preserve"> buitenlandse stagebegeleider om een referentie op papier; daar kun je een kopie van bij je cv voegen</w:t>
      </w:r>
    </w:p>
    <w:p w14:paraId="31F0D448" w14:textId="77777777" w:rsidR="00445E49" w:rsidRDefault="00445E49" w:rsidP="00445E49">
      <w:pPr>
        <w:tabs>
          <w:tab w:val="right" w:pos="8789"/>
        </w:tabs>
        <w:rPr>
          <w:rFonts w:ascii="Verdana" w:hAnsi="Verdana"/>
          <w:sz w:val="18"/>
          <w:szCs w:val="18"/>
          <w:lang w:val="nl-BE"/>
        </w:rPr>
      </w:pPr>
    </w:p>
    <w:p w14:paraId="7F0C9E40" w14:textId="77777777" w:rsidR="00342F25" w:rsidRPr="002F6731" w:rsidRDefault="00342F25" w:rsidP="00077889">
      <w:pPr>
        <w:spacing w:after="100"/>
        <w:rPr>
          <w:rFonts w:ascii="Verdana" w:hAnsi="Verdana"/>
          <w:sz w:val="18"/>
          <w:szCs w:val="18"/>
        </w:rPr>
      </w:pPr>
    </w:p>
    <w:sectPr w:rsidR="00342F25" w:rsidRPr="002F6731" w:rsidSect="00445E49">
      <w:footnotePr>
        <w:numRestart w:val="eachSect"/>
      </w:footnotePr>
      <w:pgSz w:w="11906" w:h="16838"/>
      <w:pgMar w:top="1134" w:right="1273" w:bottom="1134" w:left="1273" w:header="1440" w:footer="144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2C2"/>
    <w:multiLevelType w:val="multilevel"/>
    <w:tmpl w:val="B3845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D05"/>
    <w:multiLevelType w:val="hybridMultilevel"/>
    <w:tmpl w:val="3E98C78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0B9F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21BB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D9"/>
    <w:multiLevelType w:val="multilevel"/>
    <w:tmpl w:val="B3845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B5349"/>
    <w:multiLevelType w:val="hybridMultilevel"/>
    <w:tmpl w:val="87AC3FFA"/>
    <w:lvl w:ilvl="0" w:tplc="2640B9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703C"/>
    <w:multiLevelType w:val="hybridMultilevel"/>
    <w:tmpl w:val="E51E4DCC"/>
    <w:lvl w:ilvl="0" w:tplc="DC122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1903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7D8D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C5E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41C9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F4C9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5FEC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E24B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6B2A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5A652923"/>
    <w:multiLevelType w:val="hybridMultilevel"/>
    <w:tmpl w:val="B384531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21BB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42B62"/>
    <w:multiLevelType w:val="multilevel"/>
    <w:tmpl w:val="B3845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72C4"/>
    <w:multiLevelType w:val="hybridMultilevel"/>
    <w:tmpl w:val="4BE4DE5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21BB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3155C"/>
    <w:multiLevelType w:val="hybridMultilevel"/>
    <w:tmpl w:val="3E965FDE"/>
    <w:lvl w:ilvl="0" w:tplc="2640B9F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21BB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EA"/>
    <w:rsid w:val="00004DA8"/>
    <w:rsid w:val="00077889"/>
    <w:rsid w:val="000927CD"/>
    <w:rsid w:val="00093BE3"/>
    <w:rsid w:val="000C1BAC"/>
    <w:rsid w:val="001C1910"/>
    <w:rsid w:val="001D7A25"/>
    <w:rsid w:val="001E07AD"/>
    <w:rsid w:val="00216AF5"/>
    <w:rsid w:val="002735AE"/>
    <w:rsid w:val="00293E88"/>
    <w:rsid w:val="002F6731"/>
    <w:rsid w:val="00305BF6"/>
    <w:rsid w:val="00342F25"/>
    <w:rsid w:val="00357455"/>
    <w:rsid w:val="003950FF"/>
    <w:rsid w:val="003A14DD"/>
    <w:rsid w:val="004116F7"/>
    <w:rsid w:val="00435D58"/>
    <w:rsid w:val="00445E49"/>
    <w:rsid w:val="00486082"/>
    <w:rsid w:val="004D4B40"/>
    <w:rsid w:val="005343A1"/>
    <w:rsid w:val="005E5547"/>
    <w:rsid w:val="00637733"/>
    <w:rsid w:val="00646DD5"/>
    <w:rsid w:val="00683A48"/>
    <w:rsid w:val="006A3931"/>
    <w:rsid w:val="006D04EA"/>
    <w:rsid w:val="00747E1F"/>
    <w:rsid w:val="00796479"/>
    <w:rsid w:val="007A359E"/>
    <w:rsid w:val="007D1F34"/>
    <w:rsid w:val="007E626C"/>
    <w:rsid w:val="007F345E"/>
    <w:rsid w:val="00816316"/>
    <w:rsid w:val="00833018"/>
    <w:rsid w:val="0087195A"/>
    <w:rsid w:val="00885CE1"/>
    <w:rsid w:val="008A05B2"/>
    <w:rsid w:val="008C3926"/>
    <w:rsid w:val="008D7FA8"/>
    <w:rsid w:val="00927488"/>
    <w:rsid w:val="0095246B"/>
    <w:rsid w:val="00953015"/>
    <w:rsid w:val="009A4D2C"/>
    <w:rsid w:val="009B3B9D"/>
    <w:rsid w:val="00B03668"/>
    <w:rsid w:val="00B15BDC"/>
    <w:rsid w:val="00B42E64"/>
    <w:rsid w:val="00B5385A"/>
    <w:rsid w:val="00B66F87"/>
    <w:rsid w:val="00C127F5"/>
    <w:rsid w:val="00C62F5A"/>
    <w:rsid w:val="00C75033"/>
    <w:rsid w:val="00CB611C"/>
    <w:rsid w:val="00CC3984"/>
    <w:rsid w:val="00D1136B"/>
    <w:rsid w:val="00D15CFC"/>
    <w:rsid w:val="00D63E8C"/>
    <w:rsid w:val="00D947DB"/>
    <w:rsid w:val="00DB547C"/>
    <w:rsid w:val="00E17E02"/>
    <w:rsid w:val="00E87E3E"/>
    <w:rsid w:val="00E91B39"/>
    <w:rsid w:val="00E93F74"/>
    <w:rsid w:val="00ED4860"/>
    <w:rsid w:val="00EF226D"/>
    <w:rsid w:val="00F026C1"/>
    <w:rsid w:val="00F2547B"/>
    <w:rsid w:val="00F611B1"/>
    <w:rsid w:val="00FA56A3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AF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/>
      <w:b/>
      <w:kern w:val="28"/>
      <w:sz w:val="36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ascii="Arial" w:hAnsi="Arial"/>
    </w:rPr>
  </w:style>
  <w:style w:type="paragraph" w:styleId="Kop4">
    <w:name w:val="heading 4"/>
    <w:basedOn w:val="Standaard"/>
    <w:next w:val="Standaard"/>
    <w:qFormat/>
    <w:pPr>
      <w:keepNext/>
      <w:widowControl w:val="0"/>
      <w:tabs>
        <w:tab w:val="right" w:pos="9356"/>
        <w:tab w:val="right" w:pos="10620"/>
      </w:tabs>
      <w:outlineLvl w:val="3"/>
    </w:pPr>
    <w:rPr>
      <w:snapToGrid w:val="0"/>
      <w:sz w:val="28"/>
    </w:rPr>
  </w:style>
  <w:style w:type="paragraph" w:styleId="Kop5">
    <w:name w:val="heading 5"/>
    <w:basedOn w:val="Standaard"/>
    <w:next w:val="Standaard"/>
    <w:qFormat/>
    <w:pPr>
      <w:keepNext/>
      <w:jc w:val="center"/>
      <w:outlineLvl w:val="4"/>
    </w:pPr>
    <w:rPr>
      <w:rFonts w:ascii="Arial Black" w:hAnsi="Arial Black"/>
      <w:sz w:val="72"/>
      <w:lang w:val="en-GB"/>
    </w:rPr>
  </w:style>
  <w:style w:type="paragraph" w:styleId="Kop6">
    <w:name w:val="heading 6"/>
    <w:basedOn w:val="Standaard"/>
    <w:next w:val="Standaard"/>
    <w:qFormat/>
    <w:pPr>
      <w:keepNext/>
      <w:jc w:val="center"/>
      <w:outlineLvl w:val="5"/>
    </w:pPr>
    <w:rPr>
      <w:rFonts w:ascii="Arial Black" w:hAnsi="Arial Black"/>
      <w:sz w:val="36"/>
      <w:lang w:val="en-GB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widowControl w:val="0"/>
      <w:tabs>
        <w:tab w:val="left" w:pos="2127"/>
      </w:tabs>
      <w:jc w:val="both"/>
    </w:pPr>
    <w:rPr>
      <w:snapToGrid w:val="0"/>
      <w:sz w:val="22"/>
      <w:lang w:val="en-GB"/>
    </w:rPr>
  </w:style>
  <w:style w:type="paragraph" w:styleId="Plattetekstinspringen">
    <w:name w:val="Body Text Indent"/>
    <w:basedOn w:val="Standaard"/>
    <w:pPr>
      <w:widowControl w:val="0"/>
      <w:ind w:left="567" w:hanging="207"/>
      <w:jc w:val="both"/>
    </w:pPr>
    <w:rPr>
      <w:snapToGrid w:val="0"/>
      <w:sz w:val="22"/>
      <w:lang w:val="en-GB"/>
    </w:rPr>
  </w:style>
  <w:style w:type="paragraph" w:styleId="Titel">
    <w:name w:val="Title"/>
    <w:basedOn w:val="Standaard"/>
    <w:qFormat/>
    <w:pPr>
      <w:jc w:val="center"/>
    </w:pPr>
    <w:rPr>
      <w:rFonts w:ascii="Arial" w:hAnsi="Arial"/>
      <w:b/>
      <w:sz w:val="52"/>
      <w:u w:val="double"/>
      <w:lang w:val="nl-BE"/>
    </w:rPr>
  </w:style>
  <w:style w:type="paragraph" w:styleId="Ondertitel">
    <w:name w:val="Subtitle"/>
    <w:basedOn w:val="Standaard"/>
    <w:qFormat/>
    <w:pPr>
      <w:jc w:val="center"/>
    </w:pPr>
    <w:rPr>
      <w:b/>
      <w:u w:val="double"/>
      <w:lang w:val="nl-BE"/>
    </w:rPr>
  </w:style>
  <w:style w:type="paragraph" w:styleId="Lijst">
    <w:name w:val="List"/>
    <w:basedOn w:val="Standaard"/>
    <w:pPr>
      <w:ind w:left="283" w:hanging="283"/>
    </w:pPr>
  </w:style>
  <w:style w:type="paragraph" w:styleId="Plattetekstinspringen2">
    <w:name w:val="Body Text Indent 2"/>
    <w:basedOn w:val="Standaard"/>
    <w:pPr>
      <w:widowControl w:val="0"/>
      <w:tabs>
        <w:tab w:val="left" w:pos="3119"/>
      </w:tabs>
      <w:spacing w:line="360" w:lineRule="auto"/>
      <w:ind w:left="3119" w:hanging="2959"/>
      <w:jc w:val="both"/>
    </w:pPr>
    <w:rPr>
      <w:rFonts w:ascii="Courier" w:hAnsi="Courier"/>
      <w:snapToGrid w:val="0"/>
    </w:rPr>
  </w:style>
  <w:style w:type="paragraph" w:styleId="Plattetekstinspringen3">
    <w:name w:val="Body Text Indent 3"/>
    <w:basedOn w:val="Standaard"/>
    <w:pPr>
      <w:tabs>
        <w:tab w:val="left" w:pos="851"/>
      </w:tabs>
      <w:ind w:left="993"/>
    </w:pPr>
    <w:rPr>
      <w:lang w:val="nl-BE"/>
    </w:rPr>
  </w:style>
  <w:style w:type="paragraph" w:styleId="Plattetekst2">
    <w:name w:val="Body Text 2"/>
    <w:basedOn w:val="Standaard"/>
    <w:pPr>
      <w:jc w:val="both"/>
    </w:pPr>
    <w:rPr>
      <w:lang w:val="nl-BE"/>
    </w:rPr>
  </w:style>
  <w:style w:type="character" w:styleId="Hyperlink">
    <w:name w:val="Hyperlink"/>
    <w:rPr>
      <w:color w:val="0000FF"/>
      <w:u w:val="single"/>
    </w:rPr>
  </w:style>
  <w:style w:type="paragraph" w:styleId="Plattetekst3">
    <w:name w:val="Body Text 3"/>
    <w:basedOn w:val="Standaard"/>
    <w:pPr>
      <w:spacing w:line="360" w:lineRule="auto"/>
    </w:pPr>
    <w:rPr>
      <w:sz w:val="28"/>
      <w:lang w:val="en-GB"/>
    </w:rPr>
  </w:style>
  <w:style w:type="paragraph" w:customStyle="1" w:styleId="inhopg5">
    <w:name w:val="inhopg 5"/>
    <w:basedOn w:val="Standaard"/>
    <w:pPr>
      <w:widowControl w:val="0"/>
      <w:tabs>
        <w:tab w:val="right" w:leader="dot" w:pos="9360"/>
      </w:tabs>
      <w:suppressAutoHyphens/>
      <w:ind w:left="3600" w:right="720" w:hanging="720"/>
    </w:pPr>
    <w:rPr>
      <w:rFonts w:ascii="Courier New" w:hAnsi="Courier New"/>
      <w:lang w:val="en-US"/>
    </w:rPr>
  </w:style>
  <w:style w:type="paragraph" w:customStyle="1" w:styleId="z-TopofForm">
    <w:name w:val="z-Top of Form"/>
    <w:next w:val="Standaard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nl-BE"/>
    </w:rPr>
  </w:style>
  <w:style w:type="paragraph" w:customStyle="1" w:styleId="z-BottomofForm">
    <w:name w:val="z-Bottom of Form"/>
    <w:next w:val="Standaard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nl-BE"/>
    </w:rPr>
  </w:style>
  <w:style w:type="paragraph" w:styleId="Documentstructuur">
    <w:name w:val="Document Map"/>
    <w:basedOn w:val="Standaard"/>
    <w:semiHidden/>
    <w:rsid w:val="005E5547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216AF5"/>
    <w:rPr>
      <w:color w:val="954F72"/>
      <w:u w:val="single"/>
    </w:rPr>
  </w:style>
  <w:style w:type="paragraph" w:styleId="Ballontekst">
    <w:name w:val="Balloon Text"/>
    <w:basedOn w:val="Standaard"/>
    <w:link w:val="BallontekstChar"/>
    <w:rsid w:val="001C191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rsid w:val="001C1910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jn%20documenten\Mijn%20documenten\Modelblad.do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Modelblad.dot</Template>
  <TotalTime>0</TotalTime>
  <Pages>2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Dirk De Peuter</vt:lpstr>
    </vt:vector>
  </TitlesOfParts>
  <Company>KHK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Dirk De Peuter</dc:title>
  <dc:subject/>
  <dc:creator>Dirk De Peuter</dc:creator>
  <cp:keywords/>
  <cp:lastModifiedBy>Els</cp:lastModifiedBy>
  <cp:revision>2</cp:revision>
  <cp:lastPrinted>2014-09-23T14:24:00Z</cp:lastPrinted>
  <dcterms:created xsi:type="dcterms:W3CDTF">2017-09-17T18:00:00Z</dcterms:created>
  <dcterms:modified xsi:type="dcterms:W3CDTF">2017-09-17T18:00:00Z</dcterms:modified>
</cp:coreProperties>
</file>